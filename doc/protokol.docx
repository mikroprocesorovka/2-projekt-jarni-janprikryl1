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51"/>
        <w:gridCol w:w="283"/>
        <w:gridCol w:w="425"/>
        <w:gridCol w:w="1276"/>
        <w:gridCol w:w="727"/>
        <w:gridCol w:w="148"/>
        <w:gridCol w:w="844"/>
        <w:gridCol w:w="426"/>
        <w:gridCol w:w="6"/>
        <w:gridCol w:w="1098"/>
        <w:gridCol w:w="6"/>
        <w:gridCol w:w="313"/>
        <w:gridCol w:w="1134"/>
        <w:gridCol w:w="77"/>
        <w:gridCol w:w="1216"/>
        <w:gridCol w:w="944"/>
        <w:gridCol w:w="6"/>
      </w:tblGrid>
      <w:tr w:rsidR="0086268A" w14:paraId="377AAC5D" w14:textId="77777777" w:rsidTr="00EC20FE">
        <w:trPr>
          <w:trHeight w:val="1375"/>
        </w:trPr>
        <w:tc>
          <w:tcPr>
            <w:tcW w:w="11056" w:type="dxa"/>
            <w:gridSpan w:val="18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16DFB9A" w14:textId="77777777" w:rsidR="0086268A" w:rsidRDefault="0086268A">
            <w:pPr>
              <w:pStyle w:val="Nadpis2"/>
              <w:rPr>
                <w:sz w:val="34"/>
              </w:rPr>
            </w:pPr>
            <w:bookmarkStart w:id="0" w:name="_Toc72774870"/>
            <w:bookmarkStart w:id="1" w:name="_Toc73129829"/>
            <w:bookmarkStart w:id="2" w:name="_Toc87627436"/>
            <w:bookmarkStart w:id="3" w:name="_Toc87630497"/>
            <w:bookmarkStart w:id="4" w:name="_Toc90310757"/>
            <w:bookmarkStart w:id="5" w:name="_Toc93237842"/>
            <w:bookmarkStart w:id="6" w:name="_Toc100429895"/>
            <w:r>
              <w:rPr>
                <w:sz w:val="34"/>
              </w:rPr>
              <w:t>Vyšší odborná škola a Střední průmyslová škola elektrotechnická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  <w:p w14:paraId="135A00EA" w14:textId="77777777" w:rsidR="0086268A" w:rsidRDefault="0086268A">
            <w:pPr>
              <w:pStyle w:val="Nadpis2"/>
              <w:rPr>
                <w:sz w:val="34"/>
              </w:rPr>
            </w:pPr>
            <w:bookmarkStart w:id="7" w:name="_Toc72774871"/>
            <w:bookmarkStart w:id="8" w:name="_Toc73129830"/>
            <w:bookmarkStart w:id="9" w:name="_Toc87627437"/>
            <w:bookmarkStart w:id="10" w:name="_Toc87630498"/>
            <w:bookmarkStart w:id="11" w:name="_Toc90310758"/>
            <w:bookmarkStart w:id="12" w:name="_Toc93237843"/>
            <w:bookmarkStart w:id="13" w:name="_Toc100429896"/>
            <w:r>
              <w:rPr>
                <w:sz w:val="34"/>
              </w:rPr>
              <w:t>Božetěchova 3, Olomouc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  <w:p w14:paraId="7EE1CCCC" w14:textId="3D148D02" w:rsidR="0086268A" w:rsidRDefault="00973CA9">
            <w:pPr>
              <w:pStyle w:val="Nadpis1"/>
            </w:pPr>
            <w:bookmarkStart w:id="14" w:name="_Toc93237844"/>
            <w:bookmarkStart w:id="15" w:name="_Toc100429897"/>
            <w:r>
              <w:rPr>
                <w:sz w:val="34"/>
              </w:rPr>
              <w:t>Mikroprocesorová technika</w:t>
            </w:r>
            <w:bookmarkEnd w:id="14"/>
            <w:bookmarkEnd w:id="15"/>
          </w:p>
        </w:tc>
      </w:tr>
      <w:tr w:rsidR="0086268A" w14:paraId="62649866" w14:textId="77777777" w:rsidTr="00EC20FE">
        <w:trPr>
          <w:trHeight w:val="1665"/>
        </w:trPr>
        <w:tc>
          <w:tcPr>
            <w:tcW w:w="11056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833482B" w14:textId="5F44E488" w:rsidR="0086268A" w:rsidRDefault="0099139A">
            <w:pPr>
              <w:rPr>
                <w:rFonts w:ascii="Toronto" w:hAnsi="Toronto"/>
                <w:b/>
                <w:color w:val="808080"/>
                <w:sz w:val="84"/>
              </w:rPr>
            </w:pPr>
            <w:r w:rsidRPr="0099139A">
              <w:rPr>
                <w:rFonts w:ascii="Toronto" w:hAnsi="Toronto"/>
                <w:b/>
                <w:color w:val="808080"/>
                <w:sz w:val="82"/>
                <w:szCs w:val="18"/>
              </w:rPr>
              <w:t xml:space="preserve"> </w:t>
            </w:r>
            <w:r w:rsidRPr="0099139A">
              <w:rPr>
                <w:rFonts w:ascii="Toronto" w:hAnsi="Toronto"/>
                <w:b/>
                <w:color w:val="808080"/>
                <w:sz w:val="76"/>
                <w:szCs w:val="12"/>
              </w:rPr>
              <w:t>ZÁVĚR</w:t>
            </w:r>
            <w:r>
              <w:rPr>
                <w:rFonts w:ascii="Toronto" w:hAnsi="Toronto"/>
                <w:b/>
                <w:color w:val="808080"/>
                <w:sz w:val="76"/>
                <w:szCs w:val="12"/>
              </w:rPr>
              <w:t>E</w:t>
            </w:r>
            <w:r w:rsidRPr="0099139A">
              <w:rPr>
                <w:rFonts w:ascii="Toronto" w:hAnsi="Toronto"/>
                <w:b/>
                <w:color w:val="808080"/>
                <w:sz w:val="76"/>
                <w:szCs w:val="12"/>
              </w:rPr>
              <w:t>ČNÝ PROJEKT MIT</w:t>
            </w:r>
          </w:p>
        </w:tc>
      </w:tr>
      <w:tr w:rsidR="0086268A" w14:paraId="54ED0FEF" w14:textId="77777777" w:rsidTr="00EC20FE">
        <w:trPr>
          <w:cantSplit/>
          <w:trHeight w:val="5833"/>
        </w:trPr>
        <w:tc>
          <w:tcPr>
            <w:tcW w:w="11056" w:type="dxa"/>
            <w:gridSpan w:val="18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  <w:vAlign w:val="bottom"/>
          </w:tcPr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0"/>
              </w:rPr>
              <w:id w:val="1941329081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78F4E716" w14:textId="13DB9D61" w:rsidR="0099139A" w:rsidRPr="005F207D" w:rsidRDefault="0099139A" w:rsidP="0099139A">
                <w:pPr>
                  <w:pStyle w:val="Nadpisobsahu"/>
                  <w:ind w:left="375" w:right="2836"/>
                  <w:rPr>
                    <w:b/>
                    <w:bCs/>
                  </w:rPr>
                </w:pPr>
                <w:r w:rsidRPr="005F207D">
                  <w:rPr>
                    <w:b/>
                    <w:bCs/>
                  </w:rPr>
                  <w:t>Obsah</w:t>
                </w:r>
              </w:p>
              <w:p w14:paraId="6B314E54" w14:textId="77777777" w:rsidR="00DC1F40" w:rsidRPr="00DC1F40" w:rsidRDefault="00DC1F40" w:rsidP="00DC1F40"/>
              <w:p w14:paraId="05D70680" w14:textId="27CC0D57" w:rsidR="00BD68E8" w:rsidRDefault="0099139A" w:rsidP="00BD68E8">
                <w:pPr>
                  <w:pStyle w:val="Obsah2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00429900" w:history="1">
                  <w:r w:rsidR="00BD68E8" w:rsidRPr="00A74E1E">
                    <w:rPr>
                      <w:rStyle w:val="Hypertextovodkaz"/>
                      <w:b/>
                      <w:noProof/>
                    </w:rPr>
                    <w:t>S</w:t>
                  </w:r>
                  <w:r w:rsidR="00BD68E8" w:rsidRPr="00A74E1E">
                    <w:rPr>
                      <w:rStyle w:val="Hypertextovodkaz"/>
                      <w:b/>
                      <w:caps/>
                      <w:noProof/>
                    </w:rPr>
                    <w:t>chéma ZAPOJENÍ</w:t>
                  </w:r>
                  <w:r w:rsidR="00BD68E8">
                    <w:rPr>
                      <w:noProof/>
                      <w:webHidden/>
                    </w:rPr>
                    <w:tab/>
                    <w:t>2</w:t>
                  </w:r>
                </w:hyperlink>
              </w:p>
              <w:p w14:paraId="2520FFB8" w14:textId="626B5A11" w:rsidR="00BD68E8" w:rsidRDefault="00BD68E8">
                <w:pPr>
                  <w:pStyle w:val="Obsah1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00429901" w:history="1">
                  <w:r w:rsidRPr="00A74E1E">
                    <w:rPr>
                      <w:rStyle w:val="Hypertextovodkaz"/>
                      <w:b/>
                      <w:noProof/>
                    </w:rPr>
                    <w:t>SLOVNÍ POPIS ZAPOJENÍ</w:t>
                  </w:r>
                  <w:r>
                    <w:rPr>
                      <w:noProof/>
                      <w:webHidden/>
                    </w:rPr>
                    <w:tab/>
                    <w:t>2</w:t>
                  </w:r>
                </w:hyperlink>
              </w:p>
              <w:p w14:paraId="396BE7E4" w14:textId="6B0E6EE0" w:rsidR="00BD68E8" w:rsidRDefault="00BD68E8" w:rsidP="00BD68E8">
                <w:pPr>
                  <w:pStyle w:val="Obsah1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00429902" w:history="1">
                  <w:r w:rsidRPr="00A74E1E">
                    <w:rPr>
                      <w:rStyle w:val="Hypertextovodkaz"/>
                      <w:b/>
                      <w:noProof/>
                    </w:rPr>
                    <w:t>BLOKOVÉ SCHÉMA ZAPOJENÍ</w:t>
                  </w:r>
                  <w:r>
                    <w:rPr>
                      <w:noProof/>
                      <w:webHidden/>
                    </w:rPr>
                    <w:tab/>
                    <w:t>2</w:t>
                  </w:r>
                </w:hyperlink>
              </w:p>
              <w:p w14:paraId="7BABDF7B" w14:textId="29C265AC" w:rsidR="00BD68E8" w:rsidRDefault="00BD68E8">
                <w:pPr>
                  <w:pStyle w:val="Obsah1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00429904" w:history="1">
                  <w:r w:rsidRPr="00A74E1E">
                    <w:rPr>
                      <w:rStyle w:val="Hypertextovodkaz"/>
                      <w:b/>
                      <w:noProof/>
                    </w:rPr>
                    <w:t>SLOVNÍ POPIS FUNKCE PROGRAMU</w:t>
                  </w:r>
                  <w:r>
                    <w:rPr>
                      <w:noProof/>
                      <w:webHidden/>
                    </w:rPr>
                    <w:tab/>
                    <w:t>3</w:t>
                  </w:r>
                </w:hyperlink>
              </w:p>
              <w:p w14:paraId="7BF0A0E6" w14:textId="5B8420CD" w:rsidR="00BD68E8" w:rsidRDefault="00BD68E8" w:rsidP="00BD68E8">
                <w:pPr>
                  <w:pStyle w:val="Obsah1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00429905" w:history="1">
                  <w:r w:rsidRPr="00A74E1E">
                    <w:rPr>
                      <w:rStyle w:val="Hypertextovodkaz"/>
                      <w:b/>
                      <w:noProof/>
                    </w:rPr>
                    <w:t>VÝVOJOVÝ DIAGRAM PROGRAMU</w:t>
                  </w:r>
                  <w:r>
                    <w:rPr>
                      <w:noProof/>
                      <w:webHidden/>
                    </w:rPr>
                    <w:tab/>
                    <w:t>4</w:t>
                  </w:r>
                </w:hyperlink>
              </w:p>
              <w:p w14:paraId="5CD7E288" w14:textId="37801E0A" w:rsidR="00BD68E8" w:rsidRDefault="00BD68E8" w:rsidP="00BD68E8">
                <w:pPr>
                  <w:pStyle w:val="Obsah1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00429907" w:history="1">
                  <w:r w:rsidRPr="00A74E1E">
                    <w:rPr>
                      <w:rStyle w:val="Hypertextovodkaz"/>
                      <w:b/>
                      <w:noProof/>
                    </w:rPr>
                    <w:t>ZÁVĚR</w:t>
                  </w:r>
                  <w:r>
                    <w:rPr>
                      <w:noProof/>
                      <w:webHidden/>
                    </w:rPr>
                    <w:tab/>
                    <w:t>5</w:t>
                  </w:r>
                </w:hyperlink>
              </w:p>
              <w:p w14:paraId="611A56AB" w14:textId="18CDBEB9" w:rsidR="00BD68E8" w:rsidRDefault="00BD68E8">
                <w:pPr>
                  <w:pStyle w:val="Obsah1"/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00429909" w:history="1">
                  <w:r w:rsidRPr="00A74E1E">
                    <w:rPr>
                      <w:rStyle w:val="Hypertextovodkaz"/>
                      <w:b/>
                      <w:noProof/>
                    </w:rPr>
                    <w:t>UKÁZKA PROGRAMU</w:t>
                  </w:r>
                  <w:r>
                    <w:rPr>
                      <w:noProof/>
                      <w:webHidden/>
                    </w:rPr>
                    <w:tab/>
                    <w:t>6</w:t>
                  </w:r>
                </w:hyperlink>
              </w:p>
              <w:p w14:paraId="665220DD" w14:textId="4A7BC11A" w:rsidR="0099139A" w:rsidRDefault="0099139A" w:rsidP="0099139A">
                <w:pPr>
                  <w:tabs>
                    <w:tab w:val="right" w:pos="10365"/>
                  </w:tabs>
                  <w:ind w:left="374" w:right="226"/>
                </w:pPr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14:paraId="70E0142D" w14:textId="77777777" w:rsidR="0099139A" w:rsidRDefault="0099139A" w:rsidP="0099139A">
            <w:pPr>
              <w:rPr>
                <w:sz w:val="18"/>
              </w:rPr>
            </w:pPr>
          </w:p>
          <w:p w14:paraId="57A64A74" w14:textId="77777777" w:rsidR="0099139A" w:rsidRDefault="0099139A" w:rsidP="0099139A">
            <w:pPr>
              <w:rPr>
                <w:sz w:val="18"/>
              </w:rPr>
            </w:pPr>
          </w:p>
          <w:p w14:paraId="41F06C04" w14:textId="77777777" w:rsidR="0099139A" w:rsidRDefault="0099139A" w:rsidP="0099139A">
            <w:pPr>
              <w:rPr>
                <w:sz w:val="18"/>
              </w:rPr>
            </w:pPr>
          </w:p>
          <w:p w14:paraId="2EA93F7E" w14:textId="2DF5A210" w:rsidR="00DC1F40" w:rsidRDefault="00DC1F40" w:rsidP="0099139A">
            <w:pPr>
              <w:rPr>
                <w:sz w:val="18"/>
              </w:rPr>
            </w:pPr>
          </w:p>
          <w:p w14:paraId="4356F8C2" w14:textId="7A92061C" w:rsidR="00DC1F40" w:rsidRDefault="00DC1F40" w:rsidP="0099139A">
            <w:pPr>
              <w:rPr>
                <w:sz w:val="18"/>
              </w:rPr>
            </w:pPr>
          </w:p>
          <w:p w14:paraId="4F0165FE" w14:textId="03B2AB00" w:rsidR="00DC1F40" w:rsidRDefault="00DC1F40" w:rsidP="0099139A">
            <w:pPr>
              <w:rPr>
                <w:sz w:val="18"/>
              </w:rPr>
            </w:pPr>
          </w:p>
          <w:p w14:paraId="7856DDC9" w14:textId="37877077" w:rsidR="00DC1F40" w:rsidRDefault="00DC1F40" w:rsidP="0099139A">
            <w:pPr>
              <w:rPr>
                <w:sz w:val="18"/>
              </w:rPr>
            </w:pPr>
          </w:p>
          <w:p w14:paraId="61F2563A" w14:textId="28E2D679" w:rsidR="00DC1F40" w:rsidRDefault="00DC1F40" w:rsidP="0099139A">
            <w:pPr>
              <w:rPr>
                <w:sz w:val="18"/>
              </w:rPr>
            </w:pPr>
          </w:p>
          <w:p w14:paraId="214AACE9" w14:textId="48D82F06" w:rsidR="00DC1F40" w:rsidRDefault="00DC1F40" w:rsidP="0099139A">
            <w:pPr>
              <w:rPr>
                <w:sz w:val="18"/>
              </w:rPr>
            </w:pPr>
          </w:p>
          <w:p w14:paraId="2890E4DA" w14:textId="59A859B5" w:rsidR="00DC1F40" w:rsidRDefault="00DC1F40" w:rsidP="0099139A">
            <w:pPr>
              <w:rPr>
                <w:sz w:val="18"/>
              </w:rPr>
            </w:pPr>
          </w:p>
          <w:p w14:paraId="2A865EC7" w14:textId="7FEED2F4" w:rsidR="00DC1F40" w:rsidRDefault="00DC1F40" w:rsidP="0099139A">
            <w:pPr>
              <w:rPr>
                <w:sz w:val="18"/>
              </w:rPr>
            </w:pPr>
          </w:p>
          <w:p w14:paraId="081FD29B" w14:textId="47DF3071" w:rsidR="00DC1F40" w:rsidRDefault="00DC1F40" w:rsidP="0099139A">
            <w:pPr>
              <w:rPr>
                <w:sz w:val="18"/>
              </w:rPr>
            </w:pPr>
          </w:p>
          <w:p w14:paraId="4492A6A8" w14:textId="77777777" w:rsidR="00DC1F40" w:rsidRDefault="00DC1F40" w:rsidP="0099139A">
            <w:pPr>
              <w:rPr>
                <w:sz w:val="18"/>
              </w:rPr>
            </w:pPr>
          </w:p>
          <w:p w14:paraId="52E15974" w14:textId="77777777" w:rsidR="0099139A" w:rsidRDefault="0099139A" w:rsidP="0099139A">
            <w:pPr>
              <w:rPr>
                <w:sz w:val="18"/>
              </w:rPr>
            </w:pPr>
          </w:p>
          <w:p w14:paraId="4BAA924F" w14:textId="77777777" w:rsidR="0099139A" w:rsidRDefault="0099139A" w:rsidP="0099139A">
            <w:pPr>
              <w:rPr>
                <w:sz w:val="18"/>
              </w:rPr>
            </w:pPr>
          </w:p>
          <w:p w14:paraId="65348C2B" w14:textId="77777777" w:rsidR="0099139A" w:rsidRDefault="0099139A" w:rsidP="0099139A">
            <w:pPr>
              <w:rPr>
                <w:sz w:val="18"/>
              </w:rPr>
            </w:pPr>
          </w:p>
          <w:p w14:paraId="5BE0AA2B" w14:textId="69BBD057" w:rsidR="0099139A" w:rsidRPr="0099139A" w:rsidRDefault="0099139A" w:rsidP="0099139A">
            <w:pPr>
              <w:rPr>
                <w:sz w:val="18"/>
              </w:rPr>
            </w:pPr>
          </w:p>
        </w:tc>
      </w:tr>
      <w:tr w:rsidR="0086268A" w14:paraId="767B6B09" w14:textId="77777777" w:rsidTr="00EC20FE">
        <w:trPr>
          <w:cantSplit/>
          <w:trHeight w:val="279"/>
        </w:trPr>
        <w:tc>
          <w:tcPr>
            <w:tcW w:w="1276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bottom"/>
          </w:tcPr>
          <w:p w14:paraId="25891546" w14:textId="77777777"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Poř. č.</w:t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1701E2EB" w14:textId="77777777"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Příjmení a jméno</w:t>
            </w:r>
          </w:p>
        </w:tc>
        <w:tc>
          <w:tcPr>
            <w:tcW w:w="3427" w:type="dxa"/>
            <w:gridSpan w:val="6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14:paraId="3E6B0599" w14:textId="77777777" w:rsidR="0086268A" w:rsidRDefault="0086268A">
            <w:pPr>
              <w:rPr>
                <w:sz w:val="18"/>
              </w:rPr>
            </w:pPr>
          </w:p>
        </w:tc>
        <w:tc>
          <w:tcPr>
            <w:tcW w:w="110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14:paraId="2AC28936" w14:textId="77777777"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Třída</w:t>
            </w:r>
          </w:p>
        </w:tc>
        <w:tc>
          <w:tcPr>
            <w:tcW w:w="144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14:paraId="0416B32A" w14:textId="77777777"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Skupina</w:t>
            </w:r>
          </w:p>
        </w:tc>
        <w:tc>
          <w:tcPr>
            <w:tcW w:w="129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75E3FDDD" w14:textId="77777777"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Školní rok</w:t>
            </w:r>
          </w:p>
        </w:tc>
        <w:tc>
          <w:tcPr>
            <w:tcW w:w="950" w:type="dxa"/>
            <w:gridSpan w:val="2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bottom"/>
          </w:tcPr>
          <w:p w14:paraId="468EFC8C" w14:textId="77777777" w:rsidR="0086268A" w:rsidRDefault="0086268A">
            <w:pPr>
              <w:jc w:val="center"/>
              <w:rPr>
                <w:sz w:val="18"/>
              </w:rPr>
            </w:pPr>
          </w:p>
        </w:tc>
      </w:tr>
      <w:tr w:rsidR="0086268A" w14:paraId="39EBCF3F" w14:textId="77777777" w:rsidTr="00EC20FE">
        <w:trPr>
          <w:cantSplit/>
          <w:trHeight w:val="305"/>
        </w:trPr>
        <w:tc>
          <w:tcPr>
            <w:tcW w:w="1276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C632D9" w14:textId="2C66A603" w:rsidR="0086268A" w:rsidRDefault="00DF5C42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14</w:t>
            </w:r>
          </w:p>
        </w:tc>
        <w:tc>
          <w:tcPr>
            <w:tcW w:w="4986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99B555" w14:textId="7CFF7060" w:rsidR="0086268A" w:rsidRDefault="00ED6AB8">
            <w:pPr>
              <w:pStyle w:val="Nadpis3"/>
              <w:rPr>
                <w:noProof w:val="0"/>
              </w:rPr>
            </w:pPr>
            <w:bookmarkStart w:id="16" w:name="_Toc72774873"/>
            <w:bookmarkStart w:id="17" w:name="_Toc73129832"/>
            <w:bookmarkStart w:id="18" w:name="_Toc87627439"/>
            <w:bookmarkStart w:id="19" w:name="_Toc87630500"/>
            <w:bookmarkStart w:id="20" w:name="_Toc90310760"/>
            <w:bookmarkStart w:id="21" w:name="_Toc93237845"/>
            <w:bookmarkStart w:id="22" w:name="_Toc100429898"/>
            <w:r>
              <w:rPr>
                <w:noProof w:val="0"/>
              </w:rPr>
              <w:t>PŘIKRYL</w:t>
            </w:r>
            <w:r w:rsidR="0086268A">
              <w:rPr>
                <w:noProof w:val="0"/>
              </w:rPr>
              <w:t xml:space="preserve"> </w:t>
            </w:r>
            <w:r>
              <w:rPr>
                <w:noProof w:val="0"/>
              </w:rPr>
              <w:t>Jan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</w:p>
        </w:tc>
        <w:tc>
          <w:tcPr>
            <w:tcW w:w="1104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CE3327" w14:textId="29F4EB0E" w:rsidR="0086268A" w:rsidRDefault="00E66611" w:rsidP="00A678C7">
            <w:pPr>
              <w:pStyle w:val="Nadpis3"/>
              <w:rPr>
                <w:noProof w:val="0"/>
              </w:rPr>
            </w:pPr>
            <w:bookmarkStart w:id="23" w:name="_Toc72774874"/>
            <w:bookmarkStart w:id="24" w:name="_Toc73129833"/>
            <w:bookmarkStart w:id="25" w:name="_Toc87627440"/>
            <w:bookmarkStart w:id="26" w:name="_Toc87630501"/>
            <w:bookmarkStart w:id="27" w:name="_Toc90310761"/>
            <w:bookmarkStart w:id="28" w:name="_Toc93237846"/>
            <w:bookmarkStart w:id="29" w:name="_Toc100429899"/>
            <w:r>
              <w:rPr>
                <w:noProof w:val="0"/>
              </w:rPr>
              <w:t>4</w:t>
            </w:r>
            <w:r w:rsidR="00ED6AB8">
              <w:rPr>
                <w:noProof w:val="0"/>
              </w:rPr>
              <w:t>B</w:t>
            </w:r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</w:p>
        </w:tc>
        <w:tc>
          <w:tcPr>
            <w:tcW w:w="144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8D3EA0" w14:textId="78661CFF" w:rsidR="0086268A" w:rsidRDefault="00873535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</w:t>
            </w:r>
          </w:p>
        </w:tc>
        <w:tc>
          <w:tcPr>
            <w:tcW w:w="2243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AA869B3" w14:textId="6ED5E46E" w:rsidR="0086268A" w:rsidRDefault="0086268A" w:rsidP="0082303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202</w:t>
            </w:r>
            <w:r w:rsidR="0070365A">
              <w:rPr>
                <w:rFonts w:ascii="Arial" w:hAnsi="Arial"/>
                <w:sz w:val="40"/>
              </w:rPr>
              <w:t>1</w:t>
            </w:r>
            <w:r>
              <w:rPr>
                <w:rFonts w:ascii="Arial" w:hAnsi="Arial"/>
                <w:sz w:val="40"/>
              </w:rPr>
              <w:t>/</w:t>
            </w:r>
            <w:r w:rsidR="00823037">
              <w:rPr>
                <w:rFonts w:ascii="Arial" w:hAnsi="Arial"/>
                <w:sz w:val="40"/>
              </w:rPr>
              <w:t>2</w:t>
            </w:r>
            <w:r w:rsidR="0070365A">
              <w:rPr>
                <w:rFonts w:ascii="Arial" w:hAnsi="Arial"/>
                <w:sz w:val="40"/>
              </w:rPr>
              <w:t>2</w:t>
            </w:r>
          </w:p>
        </w:tc>
      </w:tr>
      <w:tr w:rsidR="0086268A" w14:paraId="57E7A61E" w14:textId="77777777" w:rsidTr="00EC20FE">
        <w:trPr>
          <w:gridAfter w:val="1"/>
          <w:wAfter w:w="6" w:type="dxa"/>
          <w:cantSplit/>
          <w:trHeight w:val="179"/>
        </w:trPr>
        <w:tc>
          <w:tcPr>
            <w:tcW w:w="2127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14:paraId="267A67D9" w14:textId="36D343AD"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Datum </w:t>
            </w:r>
            <w:r w:rsidR="0099139A">
              <w:rPr>
                <w:sz w:val="18"/>
              </w:rPr>
              <w:t>zpracování</w:t>
            </w:r>
          </w:p>
        </w:tc>
        <w:tc>
          <w:tcPr>
            <w:tcW w:w="28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0EEC001" w14:textId="77777777" w:rsidR="0086268A" w:rsidRDefault="0086268A"/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2248CDD7" w14:textId="77777777"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odevzdání</w:t>
            </w:r>
          </w:p>
        </w:tc>
        <w:tc>
          <w:tcPr>
            <w:tcW w:w="72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E0D8506" w14:textId="77777777" w:rsidR="0086268A" w:rsidRDefault="0086268A"/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14:paraId="47B521CD" w14:textId="77777777" w:rsidR="0086268A" w:rsidRDefault="0086268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Počet listů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ADEA186" w14:textId="77777777" w:rsidR="0086268A" w:rsidRDefault="0086268A"/>
        </w:tc>
        <w:tc>
          <w:tcPr>
            <w:tcW w:w="4794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18" w:space="0" w:color="auto"/>
            </w:tcBorders>
            <w:vAlign w:val="bottom"/>
          </w:tcPr>
          <w:p w14:paraId="19E74250" w14:textId="77777777" w:rsidR="0086268A" w:rsidRDefault="0086268A">
            <w:pPr>
              <w:jc w:val="center"/>
            </w:pPr>
            <w:r>
              <w:rPr>
                <w:sz w:val="18"/>
              </w:rPr>
              <w:t>Klasifikace</w:t>
            </w:r>
          </w:p>
        </w:tc>
      </w:tr>
      <w:tr w:rsidR="00840D72" w14:paraId="5125B688" w14:textId="77777777" w:rsidTr="00EC20FE">
        <w:trPr>
          <w:gridAfter w:val="1"/>
          <w:wAfter w:w="6" w:type="dxa"/>
          <w:cantSplit/>
          <w:trHeight w:val="826"/>
        </w:trPr>
        <w:tc>
          <w:tcPr>
            <w:tcW w:w="2410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CA96F" w14:textId="173BD56E" w:rsidR="00840D72" w:rsidRDefault="00C9290D" w:rsidP="0082303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9</w:t>
            </w:r>
            <w:r w:rsidR="00840D72">
              <w:rPr>
                <w:rFonts w:ascii="Arial" w:hAnsi="Arial"/>
                <w:sz w:val="40"/>
              </w:rPr>
              <w:t xml:space="preserve">. </w:t>
            </w:r>
            <w:r>
              <w:rPr>
                <w:rFonts w:ascii="Arial" w:hAnsi="Arial"/>
                <w:sz w:val="40"/>
              </w:rPr>
              <w:t>4</w:t>
            </w:r>
            <w:r w:rsidR="00840D72">
              <w:rPr>
                <w:rFonts w:ascii="Arial" w:hAnsi="Arial"/>
                <w:sz w:val="40"/>
              </w:rPr>
              <w:t>. 202</w:t>
            </w:r>
            <w:r w:rsidR="00873535">
              <w:rPr>
                <w:rFonts w:ascii="Arial" w:hAnsi="Arial"/>
                <w:sz w:val="40"/>
              </w:rPr>
              <w:t>2</w:t>
            </w:r>
          </w:p>
        </w:tc>
        <w:tc>
          <w:tcPr>
            <w:tcW w:w="242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5CEDAD" w14:textId="0FD472ED" w:rsidR="00840D72" w:rsidRDefault="00C9290D" w:rsidP="0082303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12</w:t>
            </w:r>
            <w:r w:rsidR="00840D72">
              <w:rPr>
                <w:rFonts w:ascii="Arial" w:hAnsi="Arial"/>
                <w:sz w:val="40"/>
              </w:rPr>
              <w:t xml:space="preserve">. </w:t>
            </w:r>
            <w:r>
              <w:rPr>
                <w:rFonts w:ascii="Arial" w:hAnsi="Arial"/>
                <w:sz w:val="40"/>
              </w:rPr>
              <w:t>4</w:t>
            </w:r>
            <w:r w:rsidR="00840D72">
              <w:rPr>
                <w:rFonts w:ascii="Arial" w:hAnsi="Arial"/>
                <w:sz w:val="40"/>
              </w:rPr>
              <w:t>. 202</w:t>
            </w:r>
            <w:r w:rsidR="00873535">
              <w:rPr>
                <w:rFonts w:ascii="Arial" w:hAnsi="Arial"/>
                <w:sz w:val="40"/>
              </w:rPr>
              <w:t>2</w:t>
            </w:r>
          </w:p>
        </w:tc>
        <w:tc>
          <w:tcPr>
            <w:tcW w:w="141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6E47B" w14:textId="49BB055B" w:rsidR="00840D72" w:rsidRDefault="00802CED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8</w:t>
            </w:r>
          </w:p>
        </w:tc>
        <w:tc>
          <w:tcPr>
            <w:tcW w:w="1104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6852704" w14:textId="0EF6345E" w:rsidR="00840D72" w:rsidRDefault="00840D72" w:rsidP="00840D72">
            <w:pPr>
              <w:rPr>
                <w:sz w:val="18"/>
              </w:rPr>
            </w:pPr>
            <w:r>
              <w:rPr>
                <w:sz w:val="18"/>
              </w:rPr>
              <w:t>Textová část</w:t>
            </w:r>
          </w:p>
        </w:tc>
        <w:tc>
          <w:tcPr>
            <w:tcW w:w="1530" w:type="dxa"/>
            <w:gridSpan w:val="4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D369501" w14:textId="1598B3E1" w:rsidR="00840D72" w:rsidRDefault="00840D72">
            <w:pPr>
              <w:jc w:val="center"/>
              <w:rPr>
                <w:sz w:val="18"/>
              </w:rPr>
            </w:pPr>
            <w:r>
              <w:rPr>
                <w:sz w:val="18"/>
              </w:rPr>
              <w:t>Obhajoba</w:t>
            </w:r>
          </w:p>
        </w:tc>
        <w:tc>
          <w:tcPr>
            <w:tcW w:w="2160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14:paraId="21FF106C" w14:textId="48C273E9" w:rsidR="00840D72" w:rsidRDefault="00840D72">
            <w:pPr>
              <w:jc w:val="center"/>
              <w:rPr>
                <w:sz w:val="18"/>
              </w:rPr>
            </w:pPr>
            <w:r>
              <w:rPr>
                <w:sz w:val="18"/>
              </w:rPr>
              <w:t>Funkčnost</w:t>
            </w:r>
          </w:p>
        </w:tc>
      </w:tr>
      <w:tr w:rsidR="0086268A" w14:paraId="1ECD571B" w14:textId="77777777" w:rsidTr="00EC20FE">
        <w:trPr>
          <w:cantSplit/>
          <w:trHeight w:val="371"/>
        </w:trPr>
        <w:tc>
          <w:tcPr>
            <w:tcW w:w="4986" w:type="dxa"/>
            <w:gridSpan w:val="7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14:paraId="2ED85B32" w14:textId="77777777" w:rsidR="0086268A" w:rsidRDefault="0086268A">
            <w:pPr>
              <w:jc w:val="center"/>
            </w:pPr>
            <w:r>
              <w:t>Protokol o měření obsahuje:</w:t>
            </w:r>
          </w:p>
        </w:tc>
        <w:tc>
          <w:tcPr>
            <w:tcW w:w="2693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D2F5432" w14:textId="77777777" w:rsidR="0086268A" w:rsidRDefault="0086268A">
            <w:r>
              <w:t>teoretický úvod</w:t>
            </w:r>
          </w:p>
        </w:tc>
        <w:tc>
          <w:tcPr>
            <w:tcW w:w="3377" w:type="dxa"/>
            <w:gridSpan w:val="5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14:paraId="5BBDE37F" w14:textId="77777777" w:rsidR="0086268A" w:rsidRDefault="0086268A">
            <w:r>
              <w:t>tabulky</w:t>
            </w:r>
          </w:p>
        </w:tc>
      </w:tr>
      <w:tr w:rsidR="0086268A" w14:paraId="4B518093" w14:textId="77777777" w:rsidTr="00EC20FE">
        <w:trPr>
          <w:cantSplit/>
          <w:trHeight w:val="372"/>
        </w:trPr>
        <w:tc>
          <w:tcPr>
            <w:tcW w:w="4986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69363BA" w14:textId="77777777" w:rsidR="0086268A" w:rsidRDefault="0086268A">
            <w:pPr>
              <w:jc w:val="center"/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5A3E6" w14:textId="77777777" w:rsidR="0086268A" w:rsidRDefault="0086268A">
            <w:r>
              <w:t>schéma</w:t>
            </w:r>
          </w:p>
        </w:tc>
        <w:tc>
          <w:tcPr>
            <w:tcW w:w="3377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94D736B" w14:textId="77777777" w:rsidR="0086268A" w:rsidRDefault="0086268A">
            <w:r>
              <w:t>příklad výpočtu</w:t>
            </w:r>
          </w:p>
        </w:tc>
      </w:tr>
      <w:tr w:rsidR="0086268A" w14:paraId="641A38C7" w14:textId="77777777" w:rsidTr="00EC20FE">
        <w:trPr>
          <w:cantSplit/>
          <w:trHeight w:val="371"/>
        </w:trPr>
        <w:tc>
          <w:tcPr>
            <w:tcW w:w="4986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0BE63CB" w14:textId="77777777" w:rsidR="0086268A" w:rsidRDefault="0086268A">
            <w:pPr>
              <w:jc w:val="center"/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714CC" w14:textId="77777777" w:rsidR="0086268A" w:rsidRDefault="0086268A">
            <w:r>
              <w:t>použité přístroje</w:t>
            </w:r>
          </w:p>
        </w:tc>
        <w:tc>
          <w:tcPr>
            <w:tcW w:w="3377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71B5BCD5" w14:textId="77777777" w:rsidR="0086268A" w:rsidRDefault="0086268A">
            <w:r>
              <w:t>grafy</w:t>
            </w:r>
          </w:p>
        </w:tc>
      </w:tr>
      <w:tr w:rsidR="0086268A" w14:paraId="08926874" w14:textId="77777777" w:rsidTr="00EC20FE">
        <w:trPr>
          <w:cantSplit/>
          <w:trHeight w:val="297"/>
        </w:trPr>
        <w:tc>
          <w:tcPr>
            <w:tcW w:w="4986" w:type="dxa"/>
            <w:gridSpan w:val="7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5D011ECE" w14:textId="77777777" w:rsidR="0086268A" w:rsidRDefault="0086268A">
            <w:pPr>
              <w:jc w:val="center"/>
            </w:pPr>
          </w:p>
        </w:tc>
        <w:tc>
          <w:tcPr>
            <w:tcW w:w="2693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F07AFFD" w14:textId="77777777" w:rsidR="0086268A" w:rsidRDefault="0086268A">
            <w:r>
              <w:t>postup měření</w:t>
            </w:r>
          </w:p>
        </w:tc>
        <w:tc>
          <w:tcPr>
            <w:tcW w:w="3377" w:type="dxa"/>
            <w:gridSpan w:val="5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4F726A5" w14:textId="77777777" w:rsidR="0086268A" w:rsidRDefault="0086268A">
            <w:r>
              <w:t>závěr</w:t>
            </w:r>
          </w:p>
        </w:tc>
      </w:tr>
    </w:tbl>
    <w:p w14:paraId="73BDDBD1" w14:textId="77777777" w:rsidR="0086268A" w:rsidRDefault="0086268A">
      <w:pPr>
        <w:sectPr w:rsidR="0086268A">
          <w:pgSz w:w="11906" w:h="16838"/>
          <w:pgMar w:top="851" w:right="284" w:bottom="851" w:left="567" w:header="708" w:footer="708" w:gutter="0"/>
          <w:cols w:space="708"/>
        </w:sectPr>
      </w:pPr>
    </w:p>
    <w:p w14:paraId="031E5994" w14:textId="1F070704" w:rsidR="0086268A" w:rsidRPr="00552FEF" w:rsidRDefault="00552FEF" w:rsidP="00552FEF">
      <w:pPr>
        <w:outlineLvl w:val="0"/>
        <w:rPr>
          <w:b/>
          <w:sz w:val="28"/>
          <w:u w:val="single"/>
        </w:rPr>
      </w:pPr>
      <w:bookmarkStart w:id="30" w:name="_Toc100429900"/>
      <w:r>
        <w:rPr>
          <w:b/>
          <w:sz w:val="28"/>
          <w:u w:val="single"/>
        </w:rPr>
        <w:lastRenderedPageBreak/>
        <w:t>S</w:t>
      </w:r>
      <w:r w:rsidR="0086268A">
        <w:rPr>
          <w:b/>
          <w:caps/>
          <w:sz w:val="28"/>
          <w:u w:val="single"/>
        </w:rPr>
        <w:t>chéma</w:t>
      </w:r>
      <w:r w:rsidR="0099139A">
        <w:rPr>
          <w:b/>
          <w:caps/>
          <w:sz w:val="28"/>
          <w:u w:val="single"/>
        </w:rPr>
        <w:t xml:space="preserve"> ZAPOJENÍ</w:t>
      </w:r>
      <w:bookmarkEnd w:id="30"/>
    </w:p>
    <w:p w14:paraId="3E5F345E" w14:textId="469D291A" w:rsidR="0086268A" w:rsidRPr="00185CC8" w:rsidRDefault="0086268A">
      <w:pPr>
        <w:rPr>
          <w:sz w:val="16"/>
          <w:szCs w:val="12"/>
        </w:rPr>
      </w:pPr>
    </w:p>
    <w:p w14:paraId="1701887F" w14:textId="0789AF6A" w:rsidR="00087647" w:rsidRDefault="00151676" w:rsidP="001007EE">
      <w:pPr>
        <w:spacing w:line="276" w:lineRule="auto"/>
      </w:pPr>
      <w:r w:rsidRPr="0065161B">
        <w:rPr>
          <w:b/>
          <w:bCs/>
        </w:rPr>
        <w:t>Schéma č.1:</w:t>
      </w:r>
      <w:r>
        <w:t xml:space="preserve"> </w:t>
      </w:r>
      <w:r w:rsidR="00DC1F40">
        <w:t xml:space="preserve">Zapojení </w:t>
      </w:r>
      <w:r w:rsidR="006977D7">
        <w:t>klávesnice</w:t>
      </w:r>
      <w:r w:rsidR="009F0BAE">
        <w:t xml:space="preserve"> </w:t>
      </w:r>
      <w:r w:rsidR="00C14152">
        <w:t xml:space="preserve">a displeje </w:t>
      </w:r>
      <w:r w:rsidR="009F0BAE">
        <w:t xml:space="preserve">na </w:t>
      </w:r>
      <w:r w:rsidR="00C14152">
        <w:t>STM8</w:t>
      </w:r>
    </w:p>
    <w:p w14:paraId="0831A17F" w14:textId="0A8DDEA3" w:rsidR="004107D5" w:rsidRDefault="004107D5" w:rsidP="004107D5">
      <w:pPr>
        <w:ind w:left="930" w:hanging="930"/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28B8F240" wp14:editId="24D13FEB">
            <wp:extent cx="6107430" cy="3282126"/>
            <wp:effectExtent l="0" t="0" r="762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8" t="6032" r="51211" b="1468"/>
                    <a:stretch/>
                  </pic:blipFill>
                  <pic:spPr bwMode="auto">
                    <a:xfrm>
                      <a:off x="0" y="0"/>
                      <a:ext cx="6122194" cy="329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B6946" w14:textId="77777777" w:rsidR="004107D5" w:rsidRPr="005E668B" w:rsidRDefault="004107D5" w:rsidP="004107D5">
      <w:pPr>
        <w:rPr>
          <w:b/>
          <w:sz w:val="28"/>
          <w:u w:val="single"/>
        </w:rPr>
      </w:pPr>
    </w:p>
    <w:p w14:paraId="1946460B" w14:textId="67B1A6E5" w:rsidR="001007EE" w:rsidRDefault="001007EE">
      <w:pPr>
        <w:rPr>
          <w:b/>
          <w:sz w:val="22"/>
          <w:szCs w:val="16"/>
          <w:u w:val="single"/>
        </w:rPr>
      </w:pPr>
    </w:p>
    <w:p w14:paraId="255C8B8A" w14:textId="77777777" w:rsidR="001007EE" w:rsidRPr="00757B20" w:rsidRDefault="001007EE">
      <w:pPr>
        <w:rPr>
          <w:b/>
          <w:sz w:val="22"/>
          <w:szCs w:val="16"/>
          <w:u w:val="single"/>
        </w:rPr>
      </w:pPr>
    </w:p>
    <w:p w14:paraId="7D8EBBED" w14:textId="6F2A7489" w:rsidR="0099139A" w:rsidRDefault="0099139A">
      <w:pPr>
        <w:outlineLvl w:val="0"/>
        <w:rPr>
          <w:b/>
          <w:sz w:val="28"/>
          <w:u w:val="single"/>
        </w:rPr>
      </w:pPr>
      <w:bookmarkStart w:id="31" w:name="_Toc100429901"/>
      <w:r>
        <w:rPr>
          <w:b/>
          <w:sz w:val="28"/>
          <w:u w:val="single"/>
        </w:rPr>
        <w:t>SLOVNÍ POPIS ZAPOJENÍ</w:t>
      </w:r>
      <w:bookmarkEnd w:id="31"/>
    </w:p>
    <w:p w14:paraId="325185C6" w14:textId="7488EE4A" w:rsidR="0099139A" w:rsidRPr="00D301D5" w:rsidRDefault="0099139A">
      <w:pPr>
        <w:outlineLvl w:val="0"/>
        <w:rPr>
          <w:b/>
          <w:sz w:val="22"/>
          <w:szCs w:val="16"/>
          <w:u w:val="single"/>
        </w:rPr>
      </w:pPr>
    </w:p>
    <w:p w14:paraId="2D45FAD0" w14:textId="5462B194" w:rsidR="004842CE" w:rsidRDefault="004107D5" w:rsidP="00D061CF">
      <w:r>
        <w:t xml:space="preserve">Maticová klávesnice je připojena přes </w:t>
      </w:r>
      <w:r w:rsidR="004842CE">
        <w:t xml:space="preserve">tyto piny </w:t>
      </w:r>
      <w:r w:rsidR="004842CE">
        <w:t>k STM8</w:t>
      </w:r>
      <w:r w:rsidR="004842CE">
        <w:t>:</w:t>
      </w:r>
      <w:r>
        <w:t xml:space="preserve"> </w:t>
      </w:r>
      <w:r w:rsidR="004842CE">
        <w:t xml:space="preserve">PG0, PC2, </w:t>
      </w:r>
      <w:r w:rsidR="00CB7744">
        <w:t>PC3 – jako</w:t>
      </w:r>
      <w:r w:rsidR="004842CE">
        <w:t xml:space="preserve"> sloupce tlačítek. Řádky jsou připojeny přes tyto piny: PC1, PE0, PD5, PD6</w:t>
      </w:r>
      <w:r>
        <w:t>.</w:t>
      </w:r>
    </w:p>
    <w:p w14:paraId="53D466DD" w14:textId="01EA61C5" w:rsidR="004107D5" w:rsidRDefault="004107D5" w:rsidP="00D061CF">
      <w:r>
        <w:t>Jako výstup je mimo komunikac</w:t>
      </w:r>
      <w:r w:rsidR="00CB7744">
        <w:t>i</w:t>
      </w:r>
      <w:r>
        <w:t xml:space="preserve"> s PC (UART) zapojen </w:t>
      </w:r>
      <w:r w:rsidR="00CB7744">
        <w:t>sedmi segmentový</w:t>
      </w:r>
      <w:r>
        <w:t xml:space="preserve"> displej max7219. Ten je připojen přes piny </w:t>
      </w:r>
      <w:r w:rsidR="004842CE">
        <w:t>PG2, PG3 a PE3.</w:t>
      </w:r>
    </w:p>
    <w:p w14:paraId="0EC1079F" w14:textId="251D6321" w:rsidR="009F0BAE" w:rsidRDefault="00F232EE" w:rsidP="00D061CF">
      <w:r>
        <w:t xml:space="preserve">Displej je napájen pěti volty (pin </w:t>
      </w:r>
      <w:r w:rsidR="004842CE">
        <w:t>VCC</w:t>
      </w:r>
      <w:r>
        <w:t xml:space="preserve">), uzemněn </w:t>
      </w:r>
      <w:r w:rsidR="004842CE">
        <w:t>GND</w:t>
      </w:r>
      <w:r w:rsidR="00D4601E">
        <w:t>.</w:t>
      </w:r>
    </w:p>
    <w:p w14:paraId="1BAA4EBA" w14:textId="240549B5" w:rsidR="00D061CF" w:rsidRDefault="00D061CF" w:rsidP="00D061CF"/>
    <w:p w14:paraId="79E95FF2" w14:textId="6A61F9A2" w:rsidR="00861FC6" w:rsidRDefault="00861FC6" w:rsidP="00D061CF"/>
    <w:p w14:paraId="4BB2A726" w14:textId="77777777" w:rsidR="001007EE" w:rsidRDefault="001007EE" w:rsidP="00D061CF"/>
    <w:p w14:paraId="6FA099A0" w14:textId="591B6248" w:rsidR="00861FC6" w:rsidRPr="00757B20" w:rsidRDefault="00A46DA5" w:rsidP="00757B20">
      <w:pPr>
        <w:outlineLvl w:val="0"/>
        <w:rPr>
          <w:b/>
          <w:sz w:val="28"/>
          <w:u w:val="single"/>
        </w:rPr>
      </w:pPr>
      <w:bookmarkStart w:id="32" w:name="_Toc100429902"/>
      <w:r>
        <w:rPr>
          <w:b/>
          <w:sz w:val="28"/>
          <w:u w:val="single"/>
        </w:rPr>
        <w:t>BLOKOVÉ SCHÉMA ZAPOJENÍ</w:t>
      </w:r>
      <w:bookmarkEnd w:id="32"/>
    </w:p>
    <w:p w14:paraId="2BDABD26" w14:textId="5A552C7D" w:rsidR="00757B20" w:rsidRDefault="004107D5" w:rsidP="00757B2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BE26A6" wp14:editId="2885096B">
                <wp:simplePos x="0" y="0"/>
                <wp:positionH relativeFrom="column">
                  <wp:posOffset>4236085</wp:posOffset>
                </wp:positionH>
                <wp:positionV relativeFrom="paragraph">
                  <wp:posOffset>168275</wp:posOffset>
                </wp:positionV>
                <wp:extent cx="2045970" cy="627380"/>
                <wp:effectExtent l="0" t="0" r="11430" b="20320"/>
                <wp:wrapNone/>
                <wp:docPr id="226" name="Obdélník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627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469F1" id="Obdélník 226" o:spid="_x0000_s1026" style="position:absolute;margin-left:333.55pt;margin-top:13.25pt;width:161.1pt;height:49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" fillcolor="white [3201]" strokecolor="black [3200]" strokeweight="2pt"/>
            </w:pict>
          </mc:Fallback>
        </mc:AlternateContent>
      </w:r>
      <w:r w:rsidR="00390E4C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0541513" wp14:editId="54D9BA77">
                <wp:simplePos x="0" y="0"/>
                <wp:positionH relativeFrom="column">
                  <wp:posOffset>2117090</wp:posOffset>
                </wp:positionH>
                <wp:positionV relativeFrom="paragraph">
                  <wp:posOffset>163830</wp:posOffset>
                </wp:positionV>
                <wp:extent cx="1565910" cy="1496060"/>
                <wp:effectExtent l="0" t="0" r="15240" b="27940"/>
                <wp:wrapNone/>
                <wp:docPr id="225" name="Obdélník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496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238C9" id="Obdélník 225" o:spid="_x0000_s1026" style="position:absolute;margin-left:166.7pt;margin-top:12.9pt;width:123.3pt;height:117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" fillcolor="white [3201]" strokecolor="black [3200]" strokeweight="2pt"/>
            </w:pict>
          </mc:Fallback>
        </mc:AlternateContent>
      </w:r>
    </w:p>
    <w:p w14:paraId="776B31ED" w14:textId="76EAA35D" w:rsidR="00757B20" w:rsidRDefault="00973CA9" w:rsidP="00757B2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8AF6D6" wp14:editId="7E7DF39C">
                <wp:simplePos x="0" y="0"/>
                <wp:positionH relativeFrom="column">
                  <wp:posOffset>4277995</wp:posOffset>
                </wp:positionH>
                <wp:positionV relativeFrom="paragraph">
                  <wp:posOffset>116205</wp:posOffset>
                </wp:positionV>
                <wp:extent cx="2182447" cy="629728"/>
                <wp:effectExtent l="0" t="0" r="0" b="0"/>
                <wp:wrapNone/>
                <wp:docPr id="221" name="Textové po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47" cy="6297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88713" w14:textId="2206BC9E" w:rsidR="00861FC6" w:rsidRPr="0066329C" w:rsidRDefault="004107D5" w:rsidP="00861FC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Max7219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8AF6D6" id="_x0000_t202" coordsize="21600,21600" o:spt="202" path="m,l,21600r21600,l21600,xe">
                <v:stroke joinstyle="miter"/>
                <v:path gradientshapeok="t" o:connecttype="rect"/>
              </v:shapetype>
              <v:shape id="Textové pole 221" o:spid="_x0000_s1026" type="#_x0000_t202" style="position:absolute;margin-left:336.85pt;margin-top:9.15pt;width:171.85pt;height:49.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" filled="f" stroked="f">
                <v:textbox>
                  <w:txbxContent>
                    <w:p w14:paraId="7B788713" w14:textId="2206BC9E" w:rsidR="00861FC6" w:rsidRPr="0066329C" w:rsidRDefault="004107D5" w:rsidP="00861FC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Max7219</w:t>
                      </w:r>
                    </w:p>
                  </w:txbxContent>
                </v:textbox>
              </v:shape>
            </w:pict>
          </mc:Fallback>
        </mc:AlternateContent>
      </w:r>
    </w:p>
    <w:p w14:paraId="06A5246A" w14:textId="5FF7B8D2" w:rsidR="00757B20" w:rsidRDefault="004107D5" w:rsidP="00757B2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AC328D" wp14:editId="525653B5">
                <wp:simplePos x="0" y="0"/>
                <wp:positionH relativeFrom="column">
                  <wp:posOffset>3677285</wp:posOffset>
                </wp:positionH>
                <wp:positionV relativeFrom="paragraph">
                  <wp:posOffset>121285</wp:posOffset>
                </wp:positionV>
                <wp:extent cx="561340" cy="0"/>
                <wp:effectExtent l="0" t="76200" r="10160" b="95250"/>
                <wp:wrapNone/>
                <wp:docPr id="223" name="Přímá spojnice se šipkou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6BB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23" o:spid="_x0000_s1026" type="#_x0000_t32" style="position:absolute;margin-left:289.55pt;margin-top:9.55pt;width:44.2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</w:p>
    <w:p w14:paraId="39DD68B2" w14:textId="23799832" w:rsidR="00757B20" w:rsidRDefault="004107D5" w:rsidP="00757B2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4171FE" wp14:editId="0EEF5ACF">
                <wp:simplePos x="0" y="0"/>
                <wp:positionH relativeFrom="column">
                  <wp:posOffset>1690370</wp:posOffset>
                </wp:positionH>
                <wp:positionV relativeFrom="paragraph">
                  <wp:posOffset>389255</wp:posOffset>
                </wp:positionV>
                <wp:extent cx="421640" cy="0"/>
                <wp:effectExtent l="0" t="76200" r="16510" b="95250"/>
                <wp:wrapNone/>
                <wp:docPr id="228" name="Přímá spojnice se šipkou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7E8A" id="Přímá spojnice se šipkou 228" o:spid="_x0000_s1026" type="#_x0000_t32" style="position:absolute;margin-left:133.1pt;margin-top:30.65pt;width:33.2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4A0B81" wp14:editId="6FBBB3D8">
                <wp:simplePos x="0" y="0"/>
                <wp:positionH relativeFrom="column">
                  <wp:posOffset>-7620</wp:posOffset>
                </wp:positionH>
                <wp:positionV relativeFrom="paragraph">
                  <wp:posOffset>72390</wp:posOffset>
                </wp:positionV>
                <wp:extent cx="1697355" cy="627380"/>
                <wp:effectExtent l="0" t="0" r="17145" b="20320"/>
                <wp:wrapNone/>
                <wp:docPr id="216" name="Obdélník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355" cy="627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74928" id="Obdélník 216" o:spid="_x0000_s1026" style="position:absolute;margin-left:-.6pt;margin-top:5.7pt;width:133.65pt;height:49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A06964" wp14:editId="4D667C4F">
                <wp:simplePos x="0" y="0"/>
                <wp:positionH relativeFrom="column">
                  <wp:posOffset>-8255</wp:posOffset>
                </wp:positionH>
                <wp:positionV relativeFrom="paragraph">
                  <wp:posOffset>211455</wp:posOffset>
                </wp:positionV>
                <wp:extent cx="1750695" cy="457200"/>
                <wp:effectExtent l="0" t="0" r="0" b="0"/>
                <wp:wrapNone/>
                <wp:docPr id="220" name="Textové po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2DF62" w14:textId="76548CE1" w:rsidR="00861FC6" w:rsidRPr="00B73C17" w:rsidRDefault="004107D5" w:rsidP="00861FC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Maticová klávesnice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06964" id="Textové pole 220" o:spid="_x0000_s1027" type="#_x0000_t202" style="position:absolute;margin-left:-.65pt;margin-top:16.65pt;width:137.85pt;height:3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" filled="f" stroked="f">
                <v:textbox>
                  <w:txbxContent>
                    <w:p w14:paraId="59E2DF62" w14:textId="76548CE1" w:rsidR="00861FC6" w:rsidRPr="00B73C17" w:rsidRDefault="004107D5" w:rsidP="00861FC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Maticová klávesnice</w:t>
                      </w:r>
                    </w:p>
                  </w:txbxContent>
                </v:textbox>
              </v:shape>
            </w:pict>
          </mc:Fallback>
        </mc:AlternateContent>
      </w:r>
    </w:p>
    <w:p w14:paraId="4F2768C4" w14:textId="78195E23" w:rsidR="00757B20" w:rsidRDefault="00973CA9" w:rsidP="00757B20">
      <w:r>
        <w:rPr>
          <w:noProof/>
        </w:rPr>
        <mc:AlternateContent>
          <mc:Choice Requires="wps">
            <w:drawing>
              <wp:anchor distT="0" distB="0" distL="114300" distR="114300" simplePos="0" relativeHeight="251716095" behindDoc="0" locked="0" layoutInCell="1" allowOverlap="1" wp14:anchorId="33F21052" wp14:editId="3FFA3299">
                <wp:simplePos x="0" y="0"/>
                <wp:positionH relativeFrom="column">
                  <wp:posOffset>2517140</wp:posOffset>
                </wp:positionH>
                <wp:positionV relativeFrom="paragraph">
                  <wp:posOffset>5715</wp:posOffset>
                </wp:positionV>
                <wp:extent cx="971550" cy="448310"/>
                <wp:effectExtent l="0" t="0" r="0" b="8890"/>
                <wp:wrapNone/>
                <wp:docPr id="219" name="Textové po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0BF53" w14:textId="20C658CE" w:rsidR="00861FC6" w:rsidRPr="008F793E" w:rsidRDefault="00390E4C" w:rsidP="00861FC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STM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052" id="Textové pole 219" o:spid="_x0000_s1028" type="#_x0000_t202" style="position:absolute;margin-left:198.2pt;margin-top:.45pt;width:76.5pt;height:35.3pt;z-index:251716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" filled="f" stroked="f">
                <v:textbox>
                  <w:txbxContent>
                    <w:p w14:paraId="16C0BF53" w14:textId="20C658CE" w:rsidR="00861FC6" w:rsidRPr="008F793E" w:rsidRDefault="00390E4C" w:rsidP="00861FC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STM 8</w:t>
                      </w:r>
                    </w:p>
                  </w:txbxContent>
                </v:textbox>
              </v:shape>
            </w:pict>
          </mc:Fallback>
        </mc:AlternateContent>
      </w:r>
    </w:p>
    <w:p w14:paraId="120166C7" w14:textId="64E2ADF3" w:rsidR="00757B20" w:rsidRDefault="004107D5" w:rsidP="00757B20">
      <w:r w:rsidRPr="00973CA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A42C64" wp14:editId="6CD81E95">
                <wp:simplePos x="0" y="0"/>
                <wp:positionH relativeFrom="column">
                  <wp:posOffset>4236720</wp:posOffset>
                </wp:positionH>
                <wp:positionV relativeFrom="paragraph">
                  <wp:posOffset>64770</wp:posOffset>
                </wp:positionV>
                <wp:extent cx="2045970" cy="627380"/>
                <wp:effectExtent l="0" t="0" r="11430" b="20320"/>
                <wp:wrapNone/>
                <wp:docPr id="31" name="Obdélní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627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49C51" id="Obdélník 31" o:spid="_x0000_s1026" style="position:absolute;margin-left:333.6pt;margin-top:5.1pt;width:161.1pt;height:49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" fillcolor="white [3201]" strokecolor="black [3200]" strokeweight="2pt"/>
            </w:pict>
          </mc:Fallback>
        </mc:AlternateContent>
      </w:r>
      <w:r w:rsidR="00973CA9" w:rsidRPr="00973CA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B23223" wp14:editId="6DCC7C27">
                <wp:simplePos x="0" y="0"/>
                <wp:positionH relativeFrom="column">
                  <wp:posOffset>4276090</wp:posOffset>
                </wp:positionH>
                <wp:positionV relativeFrom="paragraph">
                  <wp:posOffset>132080</wp:posOffset>
                </wp:positionV>
                <wp:extent cx="2181860" cy="629285"/>
                <wp:effectExtent l="0" t="0" r="0" b="0"/>
                <wp:wrapNone/>
                <wp:docPr id="32" name="Textové po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62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47AB7" w14:textId="77777777" w:rsidR="00973CA9" w:rsidRDefault="00973CA9" w:rsidP="00973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UART 1</w:t>
                            </w:r>
                          </w:p>
                          <w:p w14:paraId="2E13CDC3" w14:textId="286BBE69" w:rsidR="00973CA9" w:rsidRPr="0066329C" w:rsidRDefault="00973CA9" w:rsidP="00973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(komunikace s PC)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23223" id="Textové pole 32" o:spid="_x0000_s1029" type="#_x0000_t202" style="position:absolute;margin-left:336.7pt;margin-top:10.4pt;width:171.8pt;height:49.5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" filled="f" stroked="f">
                <v:textbox>
                  <w:txbxContent>
                    <w:p w14:paraId="48747AB7" w14:textId="77777777" w:rsidR="00973CA9" w:rsidRDefault="00973CA9" w:rsidP="00973C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UART 1</w:t>
                      </w:r>
                    </w:p>
                    <w:p w14:paraId="2E13CDC3" w14:textId="286BBE69" w:rsidR="00973CA9" w:rsidRPr="0066329C" w:rsidRDefault="00973CA9" w:rsidP="00973C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(komunikace s PC)</w:t>
                      </w:r>
                    </w:p>
                  </w:txbxContent>
                </v:textbox>
              </v:shape>
            </w:pict>
          </mc:Fallback>
        </mc:AlternateContent>
      </w:r>
    </w:p>
    <w:p w14:paraId="4AE225EF" w14:textId="37734AA9" w:rsidR="00390E4C" w:rsidRDefault="00973CA9" w:rsidP="00757B20">
      <w:pPr>
        <w:outlineLvl w:val="0"/>
        <w:rPr>
          <w:b/>
          <w:sz w:val="28"/>
          <w:u w:val="single"/>
        </w:rPr>
      </w:pPr>
      <w:bookmarkStart w:id="33" w:name="_Toc93237850"/>
      <w:bookmarkStart w:id="34" w:name="_Toc100429903"/>
      <w:r w:rsidRPr="00973CA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88C6F9" wp14:editId="66D85B50">
                <wp:simplePos x="0" y="0"/>
                <wp:positionH relativeFrom="column">
                  <wp:posOffset>3679589</wp:posOffset>
                </wp:positionH>
                <wp:positionV relativeFrom="paragraph">
                  <wp:posOffset>173990</wp:posOffset>
                </wp:positionV>
                <wp:extent cx="561340" cy="0"/>
                <wp:effectExtent l="0" t="76200" r="10160" b="95250"/>
                <wp:wrapNone/>
                <wp:docPr id="29" name="Přímá spojnice se šipko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63973" id="Přímá spojnice se šipkou 29" o:spid="_x0000_s1026" type="#_x0000_t32" style="position:absolute;margin-left:289.75pt;margin-top:13.7pt;width:44.2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bookmarkEnd w:id="33"/>
      <w:bookmarkEnd w:id="34"/>
    </w:p>
    <w:p w14:paraId="1146568E" w14:textId="77777777" w:rsidR="00390E4C" w:rsidRDefault="00390E4C" w:rsidP="00757B20">
      <w:pPr>
        <w:outlineLvl w:val="0"/>
        <w:rPr>
          <w:b/>
          <w:sz w:val="28"/>
          <w:u w:val="single"/>
        </w:rPr>
      </w:pPr>
    </w:p>
    <w:p w14:paraId="2807FC01" w14:textId="77777777" w:rsidR="00390E4C" w:rsidRDefault="00390E4C" w:rsidP="00757B20">
      <w:pPr>
        <w:outlineLvl w:val="0"/>
        <w:rPr>
          <w:b/>
          <w:sz w:val="28"/>
          <w:u w:val="single"/>
        </w:rPr>
      </w:pPr>
    </w:p>
    <w:p w14:paraId="336C4095" w14:textId="77777777" w:rsidR="00390E4C" w:rsidRDefault="00390E4C" w:rsidP="00757B20">
      <w:pPr>
        <w:outlineLvl w:val="0"/>
        <w:rPr>
          <w:b/>
          <w:sz w:val="28"/>
          <w:u w:val="single"/>
        </w:rPr>
      </w:pPr>
    </w:p>
    <w:p w14:paraId="485E60BA" w14:textId="77777777" w:rsidR="001007EE" w:rsidRDefault="001007EE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2BFF6B13" w14:textId="77777777" w:rsidR="001007EE" w:rsidRDefault="001007EE" w:rsidP="001007EE">
      <w:pPr>
        <w:spacing w:line="360" w:lineRule="auto"/>
        <w:outlineLvl w:val="0"/>
        <w:rPr>
          <w:b/>
          <w:sz w:val="28"/>
          <w:u w:val="single"/>
        </w:rPr>
      </w:pPr>
      <w:bookmarkStart w:id="35" w:name="_Toc100429904"/>
      <w:r>
        <w:rPr>
          <w:b/>
          <w:sz w:val="28"/>
          <w:u w:val="single"/>
        </w:rPr>
        <w:lastRenderedPageBreak/>
        <w:t>SLOVNÍ POPIS FUNKCE PROGRAMU</w:t>
      </w:r>
      <w:bookmarkEnd w:id="35"/>
    </w:p>
    <w:p w14:paraId="37D80504" w14:textId="1C537BB7" w:rsidR="001734A0" w:rsidRDefault="002544BB" w:rsidP="001734A0">
      <w:r>
        <w:t xml:space="preserve">Nejprve se importují všechny potřebné knihovny (to jsou milis.h, stdio.h, </w:t>
      </w:r>
      <w:r w:rsidR="00F16479" w:rsidRPr="00F16479">
        <w:t>stm8s.h</w:t>
      </w:r>
      <w:r w:rsidR="00F16479">
        <w:t xml:space="preserve">, </w:t>
      </w:r>
      <w:r w:rsidR="00F16479" w:rsidRPr="00F16479">
        <w:t>assert.h</w:t>
      </w:r>
      <w:r w:rsidR="00F16479">
        <w:t xml:space="preserve">, </w:t>
      </w:r>
      <w:r w:rsidR="00F16479" w:rsidRPr="00F16479">
        <w:t>keypad.h</w:t>
      </w:r>
      <w:r w:rsidR="00F16479">
        <w:t xml:space="preserve">, </w:t>
      </w:r>
      <w:r w:rsidR="00F16479" w:rsidRPr="00F16479">
        <w:t>delay.h</w:t>
      </w:r>
      <w:r>
        <w:t xml:space="preserve">). Následuje založení maker pro piny, porty a stavy </w:t>
      </w:r>
      <w:r w:rsidR="00F16479">
        <w:t>displeje a všechny potřebné funkce</w:t>
      </w:r>
      <w:r>
        <w:t xml:space="preserve"> (makra</w:t>
      </w:r>
      <w:r w:rsidR="00F16479">
        <w:t xml:space="preserve"> a funkce</w:t>
      </w:r>
      <w:r>
        <w:t xml:space="preserve"> pro</w:t>
      </w:r>
      <w:r w:rsidR="00F16479">
        <w:t xml:space="preserve"> fungování klávesnice</w:t>
      </w:r>
      <w:r>
        <w:t xml:space="preserve"> jsou </w:t>
      </w:r>
      <w:r w:rsidR="00B73C17">
        <w:t>v</w:t>
      </w:r>
      <w:r>
        <w:t xml:space="preserve"> knihovně </w:t>
      </w:r>
      <w:r w:rsidR="00F16479">
        <w:t>keypad</w:t>
      </w:r>
      <w:r w:rsidRPr="002544BB">
        <w:t>.h</w:t>
      </w:r>
      <w:r>
        <w:t>).</w:t>
      </w:r>
    </w:p>
    <w:p w14:paraId="49BDE8E2" w14:textId="77777777" w:rsidR="001338F3" w:rsidRDefault="001338F3" w:rsidP="001734A0"/>
    <w:p w14:paraId="1CF19B0C" w14:textId="2398818A" w:rsidR="001734A0" w:rsidRDefault="002544BB" w:rsidP="001734A0">
      <w:r>
        <w:t>Poté se vytvoří funkce pro UART komunikaci, inicializaci (taktování procesoru na 16 MHz</w:t>
      </w:r>
      <w:r w:rsidR="00BC5257">
        <w:t xml:space="preserve">, rozběhnutí časovače milis, povolení komunikace s počítačem a </w:t>
      </w:r>
      <w:r w:rsidR="00F16479">
        <w:t>nastavení di</w:t>
      </w:r>
      <w:r w:rsidR="00CB7744">
        <w:t>s</w:t>
      </w:r>
      <w:r w:rsidR="00F16479">
        <w:t>pleje</w:t>
      </w:r>
      <w:r w:rsidR="00BC5257">
        <w:t>).</w:t>
      </w:r>
    </w:p>
    <w:p w14:paraId="7911ED63" w14:textId="77777777" w:rsidR="001338F3" w:rsidRDefault="001338F3" w:rsidP="001734A0"/>
    <w:p w14:paraId="5A804639" w14:textId="77777777" w:rsidR="001338F3" w:rsidRDefault="00BC5257" w:rsidP="001734A0">
      <w:r>
        <w:t xml:space="preserve">Ve funkci main (hlavní funkce každého programu v jazyce C) jsou založeny proměnné pro </w:t>
      </w:r>
      <w:r w:rsidR="001338F3">
        <w:t>minulé a aktuální zmáčknuté tlačítko</w:t>
      </w:r>
      <w:r>
        <w:t xml:space="preserve"> </w:t>
      </w:r>
      <w:r w:rsidR="001338F3">
        <w:t>a pozici</w:t>
      </w:r>
      <w:r>
        <w:t xml:space="preserve">. </w:t>
      </w:r>
    </w:p>
    <w:p w14:paraId="620E9EB8" w14:textId="2CAE60C7" w:rsidR="00B73C17" w:rsidRDefault="001338F3" w:rsidP="001734A0">
      <w:r>
        <w:t>Poté se z</w:t>
      </w:r>
      <w:r w:rsidR="00BC5257">
        <w:t>avolá inicializační funkce a vypíše se uvítací hláška.</w:t>
      </w:r>
    </w:p>
    <w:p w14:paraId="36CCF5AD" w14:textId="77777777" w:rsidR="001338F3" w:rsidRDefault="001338F3" w:rsidP="001734A0"/>
    <w:p w14:paraId="57DA73C4" w14:textId="6FF9BDDE" w:rsidR="001734A0" w:rsidRDefault="00BC5257" w:rsidP="001734A0">
      <w:r>
        <w:t>Poté následuje funkce while (1)</w:t>
      </w:r>
      <w:r w:rsidR="00166EA1">
        <w:t>, což způsobí nekonečný cyklus opakování.</w:t>
      </w:r>
    </w:p>
    <w:p w14:paraId="5AF5ED8D" w14:textId="77777777" w:rsidR="001338F3" w:rsidRDefault="001338F3" w:rsidP="001734A0"/>
    <w:p w14:paraId="02B592BF" w14:textId="5969810C" w:rsidR="001734A0" w:rsidRDefault="00166EA1" w:rsidP="001734A0">
      <w:r>
        <w:t xml:space="preserve">Opakovat se bude následující: </w:t>
      </w:r>
      <w:r w:rsidR="001338F3">
        <w:t xml:space="preserve">Každých 55 ms se </w:t>
      </w:r>
      <w:r w:rsidR="00521E5F">
        <w:t>uloží aktuální čas milis.</w:t>
      </w:r>
    </w:p>
    <w:p w14:paraId="3F8891E2" w14:textId="5206B5A4" w:rsidR="00521E5F" w:rsidRDefault="00521E5F" w:rsidP="001734A0">
      <w:r>
        <w:t>Z</w:t>
      </w:r>
      <w:r>
        <w:t>kontroluje</w:t>
      </w:r>
      <w:r>
        <w:t xml:space="preserve"> se </w:t>
      </w:r>
      <w:r>
        <w:t>stisknuté tlačítko. Nerovná se minulému stisknutému tlačítko</w:t>
      </w:r>
      <w:r>
        <w:t xml:space="preserve">, </w:t>
      </w:r>
      <w:r>
        <w:t>bylo tedy stisknuto</w:t>
      </w:r>
      <w:r>
        <w:t>, vypíše se do PC stisknutá klávesa.</w:t>
      </w:r>
    </w:p>
    <w:p w14:paraId="6673415F" w14:textId="206D4D4C" w:rsidR="00521E5F" w:rsidRDefault="00521E5F" w:rsidP="001734A0">
      <w:r>
        <w:t>Byla-li stisknuta klávesa * (netisknutelný znak), na displej se vypíše prázdné místo.</w:t>
      </w:r>
    </w:p>
    <w:p w14:paraId="1C3B199B" w14:textId="1B3E76B7" w:rsidR="00521E5F" w:rsidRDefault="00521E5F" w:rsidP="001734A0">
      <w:r>
        <w:t>Byla-li stisknuta klávesa # (opět netisknutelný znak), všechny pozice na displeji se nastaví na prázdné místo a pozice se nastaví na 8 (první místo displeje).</w:t>
      </w:r>
    </w:p>
    <w:p w14:paraId="465D06A6" w14:textId="48A01E56" w:rsidR="00521E5F" w:rsidRDefault="00521E5F" w:rsidP="001734A0">
      <w:r>
        <w:t xml:space="preserve">Byla-li stisknuta jakákoliv jiná klávesa, </w:t>
      </w:r>
      <w:r w:rsidR="00737923">
        <w:t>vypíše se na pozici na místě pozice.</w:t>
      </w:r>
    </w:p>
    <w:p w14:paraId="41B89F8F" w14:textId="14448741" w:rsidR="00737923" w:rsidRDefault="00737923" w:rsidP="001734A0">
      <w:r>
        <w:t>Poté se do proměnné pozice přičte 1. Je-li toto číslo 0, nastaví se opět na 8.</w:t>
      </w:r>
    </w:p>
    <w:p w14:paraId="29EA7700" w14:textId="6F4C47FC" w:rsidR="00AD5938" w:rsidRDefault="00737923" w:rsidP="001734A0">
      <w:r>
        <w:t>Nakonec se minule stisknutá klávesa bude rovnat aktuálně stisknuté klávese</w:t>
      </w:r>
      <w:r w:rsidR="00AD5938">
        <w:t>.</w:t>
      </w:r>
    </w:p>
    <w:p w14:paraId="0C802C8C" w14:textId="77777777" w:rsidR="001734A0" w:rsidRDefault="001734A0" w:rsidP="001734A0">
      <w:pPr>
        <w:rPr>
          <w:b/>
          <w:sz w:val="28"/>
          <w:u w:val="single"/>
        </w:rPr>
      </w:pPr>
    </w:p>
    <w:p w14:paraId="587810BA" w14:textId="77777777" w:rsidR="00973CA9" w:rsidRDefault="00973CA9">
      <w:pPr>
        <w:outlineLvl w:val="0"/>
        <w:rPr>
          <w:b/>
          <w:sz w:val="28"/>
          <w:u w:val="single"/>
        </w:rPr>
      </w:pPr>
    </w:p>
    <w:p w14:paraId="611ED89F" w14:textId="77777777" w:rsidR="001007EE" w:rsidRDefault="001007EE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33652E12" w14:textId="74D6DACA" w:rsidR="0099139A" w:rsidRDefault="0099139A">
      <w:pPr>
        <w:outlineLvl w:val="0"/>
        <w:rPr>
          <w:b/>
          <w:sz w:val="28"/>
          <w:u w:val="single"/>
        </w:rPr>
      </w:pPr>
      <w:bookmarkStart w:id="36" w:name="_Toc100429905"/>
      <w:r>
        <w:rPr>
          <w:b/>
          <w:sz w:val="28"/>
          <w:u w:val="single"/>
        </w:rPr>
        <w:lastRenderedPageBreak/>
        <w:t>VÝVOJOVÝ DIAGRAM PROGRAMU</w:t>
      </w:r>
      <w:bookmarkEnd w:id="36"/>
    </w:p>
    <w:p w14:paraId="3360B6FC" w14:textId="7FE942B1" w:rsidR="00D061CF" w:rsidRDefault="00ED706E">
      <w:pPr>
        <w:outlineLvl w:val="0"/>
        <w:rPr>
          <w:b/>
          <w:sz w:val="28"/>
          <w:u w:val="single"/>
        </w:rPr>
      </w:pPr>
      <w:bookmarkStart w:id="37" w:name="_Toc93237854"/>
      <w:bookmarkStart w:id="38" w:name="_Toc100429906"/>
      <w:r>
        <w:rPr>
          <w:b/>
          <w:noProof/>
          <w:sz w:val="28"/>
          <w:u w:val="single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68B26F11" wp14:editId="54EF1113">
                <wp:simplePos x="0" y="0"/>
                <wp:positionH relativeFrom="column">
                  <wp:posOffset>24765</wp:posOffset>
                </wp:positionH>
                <wp:positionV relativeFrom="paragraph">
                  <wp:posOffset>156845</wp:posOffset>
                </wp:positionV>
                <wp:extent cx="6627211" cy="8846678"/>
                <wp:effectExtent l="0" t="0" r="21590" b="12065"/>
                <wp:wrapNone/>
                <wp:docPr id="253" name="Skupina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211" cy="8846678"/>
                          <a:chOff x="-4806" y="0"/>
                          <a:chExt cx="6627211" cy="8846678"/>
                        </a:xfrm>
                      </wpg:grpSpPr>
                      <wps:wsp>
                        <wps:cNvPr id="1" name="Vývojový diagram: ukončení 1"/>
                        <wps:cNvSpPr/>
                        <wps:spPr>
                          <a:xfrm>
                            <a:off x="13648" y="0"/>
                            <a:ext cx="2023449" cy="34855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Vývojový diagram: postup 224"/>
                        <wps:cNvSpPr/>
                        <wps:spPr>
                          <a:xfrm>
                            <a:off x="0" y="518615"/>
                            <a:ext cx="2023110" cy="3803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Vývojový diagram: postup 3"/>
                        <wps:cNvSpPr/>
                        <wps:spPr>
                          <a:xfrm>
                            <a:off x="0" y="1050878"/>
                            <a:ext cx="2023110" cy="482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736979" y="54591"/>
                            <a:ext cx="66484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44D12C" w14:textId="06146A05" w:rsidR="00F4069D" w:rsidRPr="009E49BE" w:rsidRDefault="00F4069D" w:rsidP="00F4069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364" y="518615"/>
                            <a:ext cx="178752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195E56" w14:textId="47CBE4C1" w:rsidR="00F4069D" w:rsidRPr="00E8307F" w:rsidRDefault="00F4069D" w:rsidP="00A37129">
                              <w:pPr>
                                <w:spacing w:line="27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8307F">
                                <w:rPr>
                                  <w:sz w:val="18"/>
                                  <w:szCs w:val="18"/>
                                </w:rPr>
                                <w:t>Importuj</w:t>
                              </w:r>
                              <w:r w:rsidR="00802CED">
                                <w:rPr>
                                  <w:sz w:val="18"/>
                                  <w:szCs w:val="18"/>
                                </w:rPr>
                                <w:t xml:space="preserve"> všechny potřebné </w:t>
                              </w:r>
                              <w:r w:rsidR="00A37129">
                                <w:rPr>
                                  <w:sz w:val="18"/>
                                  <w:szCs w:val="18"/>
                                </w:rPr>
                                <w:t>knihovny</w:t>
                              </w:r>
                              <w:r w:rsidR="00802CED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Vývojový diagram: postup 5"/>
                        <wps:cNvSpPr/>
                        <wps:spPr>
                          <a:xfrm>
                            <a:off x="0" y="1664933"/>
                            <a:ext cx="2023110" cy="96559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571" y="1098397"/>
                            <a:ext cx="164592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B3372" w14:textId="31363105" w:rsidR="00F4069D" w:rsidRPr="00E8307F" w:rsidRDefault="00A37129" w:rsidP="00F4069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Vytvoř makra </w:t>
                              </w:r>
                              <w:r w:rsidR="00986477">
                                <w:rPr>
                                  <w:sz w:val="18"/>
                                  <w:szCs w:val="18"/>
                                </w:rPr>
                                <w:t>pro piny a porty displej</w:t>
                              </w:r>
                              <w:r w:rsidR="00802CED">
                                <w:rPr>
                                  <w:sz w:val="18"/>
                                  <w:szCs w:val="18"/>
                                </w:rPr>
                                <w:t xml:space="preserve">e </w:t>
                              </w:r>
                              <w:r w:rsidR="00986477">
                                <w:rPr>
                                  <w:sz w:val="18"/>
                                  <w:szCs w:val="18"/>
                                </w:rPr>
                                <w:t xml:space="preserve">a </w:t>
                              </w:r>
                              <w:r w:rsidR="00802CED">
                                <w:rPr>
                                  <w:sz w:val="18"/>
                                  <w:szCs w:val="18"/>
                                </w:rPr>
                                <w:t>jeho funkce</w:t>
                              </w:r>
                              <w:r w:rsidR="00986477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320" y="1729016"/>
                            <a:ext cx="1592580" cy="840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7837A2" w14:textId="3D509E37" w:rsidR="00F4069D" w:rsidRPr="00E8307F" w:rsidRDefault="00986477" w:rsidP="00F4069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Vytvoř funkce pro komunikaci s PC, pro </w:t>
                              </w:r>
                              <w:r w:rsidR="00802CED">
                                <w:rPr>
                                  <w:sz w:val="18"/>
                                  <w:szCs w:val="18"/>
                                </w:rPr>
                                <w:t>komunikaci s</w:t>
                              </w:r>
                              <w:r w:rsidR="00DB4971">
                                <w:rPr>
                                  <w:sz w:val="18"/>
                                  <w:szCs w:val="18"/>
                                </w:rPr>
                                <w:t> </w:t>
                              </w:r>
                              <w:r w:rsidR="00802CED">
                                <w:rPr>
                                  <w:sz w:val="18"/>
                                  <w:szCs w:val="18"/>
                                </w:rPr>
                                <w:t>displejem</w:t>
                              </w:r>
                              <w:r w:rsidR="00DB4971">
                                <w:rPr>
                                  <w:sz w:val="18"/>
                                  <w:szCs w:val="18"/>
                                </w:rPr>
                                <w:t xml:space="preserve"> a nastavení prázdného místa na displej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Vývojový diagram: postup 12"/>
                        <wps:cNvSpPr/>
                        <wps:spPr>
                          <a:xfrm>
                            <a:off x="0" y="2756848"/>
                            <a:ext cx="2023110" cy="84828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ové pole 13"/>
                        <wps:cNvSpPr txBox="1"/>
                        <wps:spPr>
                          <a:xfrm>
                            <a:off x="112325" y="2858765"/>
                            <a:ext cx="1778635" cy="677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A803D5" w14:textId="03CC6176" w:rsidR="00DB4971" w:rsidRDefault="00DB4971" w:rsidP="00F25649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Povol taktování mikroprocesoru </w:t>
                              </w:r>
                              <w:r w:rsidR="00CB774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na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16 MHz.</w:t>
                              </w:r>
                            </w:p>
                            <w:p w14:paraId="040760FF" w14:textId="60294DE4" w:rsidR="00F25649" w:rsidRPr="00F25649" w:rsidRDefault="00DB4971" w:rsidP="00F25649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Inicializuj milis, UART a keypad.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Vývojový diagram: rozhodnutí 14"/>
                        <wps:cNvSpPr/>
                        <wps:spPr>
                          <a:xfrm>
                            <a:off x="589332" y="4964091"/>
                            <a:ext cx="878764" cy="69494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ové pole 15"/>
                        <wps:cNvSpPr txBox="1"/>
                        <wps:spPr>
                          <a:xfrm>
                            <a:off x="757563" y="5147452"/>
                            <a:ext cx="710565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5084FD" w14:textId="07058585" w:rsidR="00F4069D" w:rsidRPr="00C3177D" w:rsidRDefault="00F25649" w:rsidP="00F4069D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Pravda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Vývojový diagram: ukončení 16"/>
                        <wps:cNvSpPr/>
                        <wps:spPr>
                          <a:xfrm>
                            <a:off x="5513695" y="8639033"/>
                            <a:ext cx="1108710" cy="2076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ové pole 17"/>
                        <wps:cNvSpPr txBox="1"/>
                        <wps:spPr>
                          <a:xfrm>
                            <a:off x="5800298" y="8611738"/>
                            <a:ext cx="588476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516197" w14:textId="77777777" w:rsidR="00F4069D" w:rsidRPr="00C3177D" w:rsidRDefault="00F4069D" w:rsidP="00F4069D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3177D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KONEC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ové pole 18"/>
                        <wps:cNvSpPr txBox="1"/>
                        <wps:spPr>
                          <a:xfrm>
                            <a:off x="1401828" y="5062446"/>
                            <a:ext cx="212757" cy="248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26C59C" w14:textId="77777777" w:rsidR="00F4069D" w:rsidRPr="00C3177D" w:rsidRDefault="00F4069D" w:rsidP="00F4069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ové pole 19"/>
                        <wps:cNvSpPr txBox="1"/>
                        <wps:spPr>
                          <a:xfrm>
                            <a:off x="1026432" y="5562450"/>
                            <a:ext cx="307818" cy="262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7A5E5" w14:textId="77777777" w:rsidR="00F4069D" w:rsidRPr="00C3177D" w:rsidRDefault="00F4069D" w:rsidP="00F4069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bdélník 20"/>
                        <wps:cNvSpPr/>
                        <wps:spPr>
                          <a:xfrm>
                            <a:off x="4966088" y="7261413"/>
                            <a:ext cx="951419" cy="3626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1"/>
                        <wps:cNvSpPr txBox="1"/>
                        <wps:spPr>
                          <a:xfrm>
                            <a:off x="4963709" y="7255219"/>
                            <a:ext cx="979276" cy="368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78AB4D" w14:textId="655CA35D" w:rsidR="00F4069D" w:rsidRPr="00ED706E" w:rsidRDefault="00ED706E" w:rsidP="00F4069D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ED706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Vypiš stisknutou klávesu v PC a na displeji</w:t>
                              </w:r>
                              <w:r w:rsidR="008E1ADF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, odečti 1 od pozice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Vývojový diagram: postup 27"/>
                        <wps:cNvSpPr/>
                        <wps:spPr>
                          <a:xfrm>
                            <a:off x="2542055" y="6389452"/>
                            <a:ext cx="1383665" cy="3054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0407" y="6375663"/>
                            <a:ext cx="1442720" cy="319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B5826B" w14:textId="77777777" w:rsidR="00ED706E" w:rsidRPr="00ED706E" w:rsidRDefault="00ED706E" w:rsidP="00ED706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D706E">
                                <w:rPr>
                                  <w:sz w:val="14"/>
                                  <w:szCs w:val="14"/>
                                </w:rPr>
                                <w:t>mtime_key = milis();</w:t>
                              </w:r>
                            </w:p>
                            <w:p w14:paraId="2E24332F" w14:textId="048ECC5F" w:rsidR="00F4069D" w:rsidRPr="00331889" w:rsidRDefault="00ED706E" w:rsidP="00ED706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D706E">
                                <w:rPr>
                                  <w:sz w:val="14"/>
                                  <w:szCs w:val="14"/>
                                </w:rPr>
                                <w:t>key_now = check_keypad();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Spojnice: pravoúhlá 211"/>
                        <wps:cNvCnPr>
                          <a:stCxn id="14" idx="3"/>
                        </wps:cNvCnPr>
                        <wps:spPr>
                          <a:xfrm>
                            <a:off x="1467957" y="5311467"/>
                            <a:ext cx="4579649" cy="3293116"/>
                          </a:xfrm>
                          <a:prstGeom prst="bentConnector3">
                            <a:avLst>
                              <a:gd name="adj1" fmla="val 9983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pojnice: pravoúhlá 214"/>
                        <wps:cNvCnPr>
                          <a:endCxn id="14" idx="1"/>
                        </wps:cNvCnPr>
                        <wps:spPr>
                          <a:xfrm rot="16200000" flipV="1">
                            <a:off x="-893725" y="6794294"/>
                            <a:ext cx="3393957" cy="427903"/>
                          </a:xfrm>
                          <a:prstGeom prst="bentConnector4">
                            <a:avLst>
                              <a:gd name="adj1" fmla="val -105"/>
                              <a:gd name="adj2" fmla="val 1534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Vývojový diagram: postup 39"/>
                        <wps:cNvSpPr/>
                        <wps:spPr>
                          <a:xfrm>
                            <a:off x="13646" y="3725703"/>
                            <a:ext cx="2023110" cy="76172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-4806" y="3721245"/>
                            <a:ext cx="594107" cy="248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C0A45" w14:textId="5E0837EA" w:rsidR="00F25649" w:rsidRDefault="00DB4971" w:rsidP="00F2564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Definuj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Vývojový diagram: rozhodnutí 43"/>
                        <wps:cNvSpPr/>
                        <wps:spPr>
                          <a:xfrm>
                            <a:off x="536208" y="5886439"/>
                            <a:ext cx="987044" cy="6858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ové pole 44"/>
                        <wps:cNvSpPr txBox="1"/>
                        <wps:spPr>
                          <a:xfrm>
                            <a:off x="873457" y="7137779"/>
                            <a:ext cx="176045" cy="18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A1CCA1" w14:textId="77777777" w:rsidR="00DA44DD" w:rsidRPr="00C3177D" w:rsidRDefault="00DA44DD" w:rsidP="00DA44D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ové pole 46"/>
                        <wps:cNvSpPr txBox="1"/>
                        <wps:spPr>
                          <a:xfrm>
                            <a:off x="619243" y="6063425"/>
                            <a:ext cx="965606" cy="236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FDF85B" w14:textId="4A50E386" w:rsidR="00DA44DD" w:rsidRPr="00E8307F" w:rsidRDefault="00346E6D" w:rsidP="00DA44DD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46E6D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Uběhlo 55 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ové pole 55"/>
                        <wps:cNvSpPr txBox="1"/>
                        <wps:spPr>
                          <a:xfrm>
                            <a:off x="807041" y="6493779"/>
                            <a:ext cx="21272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8A97B" w14:textId="77777777" w:rsidR="00781904" w:rsidRPr="00C3177D" w:rsidRDefault="00781904" w:rsidP="007819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ové pole 56"/>
                        <wps:cNvSpPr txBox="1"/>
                        <wps:spPr>
                          <a:xfrm>
                            <a:off x="1523224" y="5977975"/>
                            <a:ext cx="30734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CE8021" w14:textId="77777777" w:rsidR="00781904" w:rsidRPr="00C3177D" w:rsidRDefault="00781904" w:rsidP="0078190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Spojnice: pravoúhlá 218"/>
                        <wps:cNvCnPr/>
                        <wps:spPr>
                          <a:xfrm rot="10800000">
                            <a:off x="1522985" y="6239182"/>
                            <a:ext cx="1675252" cy="139769"/>
                          </a:xfrm>
                          <a:prstGeom prst="bentConnector3">
                            <a:avLst>
                              <a:gd name="adj1" fmla="val 1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Textové pole 233"/>
                        <wps:cNvSpPr txBox="1"/>
                        <wps:spPr>
                          <a:xfrm>
                            <a:off x="2990321" y="7313634"/>
                            <a:ext cx="21272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4A1126" w14:textId="77777777" w:rsidR="000F7A0B" w:rsidRPr="00C3177D" w:rsidRDefault="000F7A0B" w:rsidP="000F7A0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ové pole 234"/>
                        <wps:cNvSpPr txBox="1"/>
                        <wps:spPr>
                          <a:xfrm>
                            <a:off x="3541911" y="6875501"/>
                            <a:ext cx="30734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AE837" w14:textId="77777777" w:rsidR="000F7A0B" w:rsidRPr="00C3177D" w:rsidRDefault="000F7A0B" w:rsidP="000F7A0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Spojnice: pravoúhlá 235"/>
                        <wps:cNvCnPr/>
                        <wps:spPr>
                          <a:xfrm>
                            <a:off x="3645442" y="7136949"/>
                            <a:ext cx="1792821" cy="112050"/>
                          </a:xfrm>
                          <a:prstGeom prst="bentConnector3">
                            <a:avLst>
                              <a:gd name="adj1" fmla="val 998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pojnice: pravoúhlá 236"/>
                        <wps:cNvCnPr/>
                        <wps:spPr>
                          <a:xfrm rot="10800000">
                            <a:off x="3193246" y="7608481"/>
                            <a:ext cx="1597377" cy="99562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Vývojový diagram: rozhodnutí 238"/>
                        <wps:cNvSpPr/>
                        <wps:spPr>
                          <a:xfrm>
                            <a:off x="2751166" y="6821811"/>
                            <a:ext cx="894612" cy="60639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ové pole 239"/>
                        <wps:cNvSpPr txBox="1"/>
                        <wps:spPr>
                          <a:xfrm>
                            <a:off x="2839764" y="6945712"/>
                            <a:ext cx="1050865" cy="40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07B98D" w14:textId="4A23E072" w:rsidR="007F2A0A" w:rsidRDefault="00ED706E" w:rsidP="00ED706E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ED706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key_last == 0</w:t>
                              </w:r>
                              <w:r w:rsidR="007F2A0A" w:rsidRPr="00ED706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Xff</w:t>
                              </w:r>
                            </w:p>
                            <w:p w14:paraId="50C4F2C2" w14:textId="77777777" w:rsidR="007F2A0A" w:rsidRDefault="00ED706E" w:rsidP="00ED706E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ED706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&amp;&amp;</w:t>
                              </w:r>
                            </w:p>
                            <w:p w14:paraId="1D31ABD5" w14:textId="251C7BC5" w:rsidR="00331889" w:rsidRPr="000F7A0B" w:rsidRDefault="00ED706E" w:rsidP="00ED706E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ED706E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key_now != 0xFF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ové pole 240"/>
                        <wps:cNvSpPr txBox="1"/>
                        <wps:spPr>
                          <a:xfrm>
                            <a:off x="4919587" y="7673458"/>
                            <a:ext cx="21272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7571AC" w14:textId="77777777" w:rsidR="00A36966" w:rsidRPr="00C3177D" w:rsidRDefault="00A36966" w:rsidP="00A3696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ové pole 241"/>
                        <wps:cNvSpPr txBox="1"/>
                        <wps:spPr>
                          <a:xfrm>
                            <a:off x="5343657" y="8021507"/>
                            <a:ext cx="30734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B0B22" w14:textId="77777777" w:rsidR="00A36966" w:rsidRPr="00C3177D" w:rsidRDefault="00A36966" w:rsidP="00A3696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pojnice: pravoúhlá 245"/>
                        <wps:cNvCnPr>
                          <a:stCxn id="246" idx="1"/>
                        </wps:cNvCnPr>
                        <wps:spPr>
                          <a:xfrm rot="10800000">
                            <a:off x="3193528" y="7507602"/>
                            <a:ext cx="1915189" cy="3961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Vývojový diagram: rozhodnutí 246"/>
                        <wps:cNvSpPr/>
                        <wps:spPr>
                          <a:xfrm>
                            <a:off x="5108987" y="7692744"/>
                            <a:ext cx="614149" cy="42291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ové pole 247"/>
                        <wps:cNvSpPr txBox="1"/>
                        <wps:spPr>
                          <a:xfrm>
                            <a:off x="5132349" y="7798935"/>
                            <a:ext cx="709295" cy="272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DE35CD" w14:textId="6AE97856" w:rsidR="00A36966" w:rsidRPr="000F7A0B" w:rsidRDefault="008E1ADF" w:rsidP="00A36966">
                              <w:pP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pozice ==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Spojnice: pravoúhlá 249"/>
                        <wps:cNvCnPr/>
                        <wps:spPr>
                          <a:xfrm rot="10800000" flipV="1">
                            <a:off x="1019557" y="7885990"/>
                            <a:ext cx="2207069" cy="50691"/>
                          </a:xfrm>
                          <a:prstGeom prst="bentConnector3">
                            <a:avLst>
                              <a:gd name="adj1" fmla="val -2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B26F11" id="Skupina 253" o:spid="_x0000_s1030" style="position:absolute;margin-left:1.95pt;margin-top:12.35pt;width:521.85pt;height:696.6pt;z-index:251811840;mso-width-relative:margin;mso-height-relative:margin" coordorigin="-48" coordsize="66272,88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Vývojový diagram: ukončení 1" o:spid="_x0000_s1031" type="#_x0000_t116" style="position:absolute;left:136;width:20234;height:3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" fillcolor="white [3201]" strokecolor="black [3200]" strokeweight="2pt"/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Vývojový diagram: postup 224" o:spid="_x0000_s1032" type="#_x0000_t109" style="position:absolute;top:5186;width:20231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" fillcolor="white [3201]" strokecolor="black [3200]" strokeweight="2pt"/>
                <v:shape id="Vývojový diagram: postup 3" o:spid="_x0000_s1033" type="#_x0000_t109" style="position:absolute;top:10508;width:20231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" fillcolor="white [3201]" strokecolor="black [3200]" strokeweight="2pt"/>
                <v:shape id="_x0000_s1034" type="#_x0000_t202" style="position:absolute;left:7369;top:545;width:6649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7D44D12C" w14:textId="06146A05" w:rsidR="00F4069D" w:rsidRPr="009E49BE" w:rsidRDefault="00F4069D" w:rsidP="00F4069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shape id="_x0000_s1035" type="#_x0000_t202" style="position:absolute;left:2183;top:5186;width:17875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9195E56" w14:textId="47CBE4C1" w:rsidR="00F4069D" w:rsidRPr="00E8307F" w:rsidRDefault="00F4069D" w:rsidP="00A37129">
                        <w:pPr>
                          <w:spacing w:line="276" w:lineRule="auto"/>
                          <w:rPr>
                            <w:sz w:val="18"/>
                            <w:szCs w:val="18"/>
                          </w:rPr>
                        </w:pPr>
                        <w:r w:rsidRPr="00E8307F">
                          <w:rPr>
                            <w:sz w:val="18"/>
                            <w:szCs w:val="18"/>
                          </w:rPr>
                          <w:t>Importuj</w:t>
                        </w:r>
                        <w:r w:rsidR="00802CED">
                          <w:rPr>
                            <w:sz w:val="18"/>
                            <w:szCs w:val="18"/>
                          </w:rPr>
                          <w:t xml:space="preserve"> všechny potřebné </w:t>
                        </w:r>
                        <w:r w:rsidR="00A37129">
                          <w:rPr>
                            <w:sz w:val="18"/>
                            <w:szCs w:val="18"/>
                          </w:rPr>
                          <w:t>knihovny</w:t>
                        </w:r>
                        <w:r w:rsidR="00802CED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Vývojový diagram: postup 5" o:spid="_x0000_s1036" type="#_x0000_t109" style="position:absolute;top:16649;width:20231;height:9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" fillcolor="white [3201]" strokecolor="black [3200]" strokeweight="2pt"/>
                <v:shape id="_x0000_s1037" type="#_x0000_t202" style="position:absolute;left:2215;top:10983;width:16459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CFB3372" w14:textId="31363105" w:rsidR="00F4069D" w:rsidRPr="00E8307F" w:rsidRDefault="00A37129" w:rsidP="00F4069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Vytvoř makra </w:t>
                        </w:r>
                        <w:r w:rsidR="00986477">
                          <w:rPr>
                            <w:sz w:val="18"/>
                            <w:szCs w:val="18"/>
                          </w:rPr>
                          <w:t>pro piny a porty displej</w:t>
                        </w:r>
                        <w:r w:rsidR="00802CED">
                          <w:rPr>
                            <w:sz w:val="18"/>
                            <w:szCs w:val="18"/>
                          </w:rPr>
                          <w:t xml:space="preserve">e </w:t>
                        </w:r>
                        <w:r w:rsidR="00986477">
                          <w:rPr>
                            <w:sz w:val="18"/>
                            <w:szCs w:val="18"/>
                          </w:rPr>
                          <w:t xml:space="preserve">a </w:t>
                        </w:r>
                        <w:r w:rsidR="00802CED">
                          <w:rPr>
                            <w:sz w:val="18"/>
                            <w:szCs w:val="18"/>
                          </w:rPr>
                          <w:t>jeho funkce</w:t>
                        </w:r>
                        <w:r w:rsidR="00986477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_x0000_s1038" type="#_x0000_t202" style="position:absolute;left:1813;top:17290;width:15926;height:8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67837A2" w14:textId="3D509E37" w:rsidR="00F4069D" w:rsidRPr="00E8307F" w:rsidRDefault="00986477" w:rsidP="00F4069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Vytvoř funkce pro komunikaci s PC, pro </w:t>
                        </w:r>
                        <w:r w:rsidR="00802CED">
                          <w:rPr>
                            <w:sz w:val="18"/>
                            <w:szCs w:val="18"/>
                          </w:rPr>
                          <w:t>komunikaci s</w:t>
                        </w:r>
                        <w:r w:rsidR="00DB4971">
                          <w:rPr>
                            <w:sz w:val="18"/>
                            <w:szCs w:val="18"/>
                          </w:rPr>
                          <w:t> </w:t>
                        </w:r>
                        <w:r w:rsidR="00802CED">
                          <w:rPr>
                            <w:sz w:val="18"/>
                            <w:szCs w:val="18"/>
                          </w:rPr>
                          <w:t>displejem</w:t>
                        </w:r>
                        <w:r w:rsidR="00DB4971">
                          <w:rPr>
                            <w:sz w:val="18"/>
                            <w:szCs w:val="18"/>
                          </w:rPr>
                          <w:t xml:space="preserve"> a nastavení prázdného místa na displej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Vývojový diagram: postup 12" o:spid="_x0000_s1039" type="#_x0000_t109" style="position:absolute;top:27568;width:20231;height:8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" fillcolor="white [3201]" strokecolor="black [3200]" strokeweight="2pt"/>
                <v:shape id="Textové pole 13" o:spid="_x0000_s1040" type="#_x0000_t202" style="position:absolute;left:1123;top:28587;width:17786;height:6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23A803D5" w14:textId="03CC6176" w:rsidR="00DB4971" w:rsidRDefault="00DB4971" w:rsidP="00F2564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Povol taktování mikroprocesoru </w:t>
                        </w:r>
                        <w:r w:rsidR="00CB7744">
                          <w:rPr>
                            <w:sz w:val="18"/>
                            <w:szCs w:val="18"/>
                            <w:lang w:val="en-US"/>
                          </w:rPr>
                          <w:t xml:space="preserve"> na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16 MHz.</w:t>
                        </w:r>
                      </w:p>
                      <w:p w14:paraId="040760FF" w14:textId="60294DE4" w:rsidR="00F25649" w:rsidRPr="00F25649" w:rsidRDefault="00DB4971" w:rsidP="00F2564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Inicializuj milis, UART a keypad.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ývojový diagram: rozhodnutí 14" o:spid="_x0000_s1041" type="#_x0000_t110" style="position:absolute;left:5893;top:49640;width:8787;height:6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" fillcolor="white [3201]" strokecolor="black [3200]" strokeweight="2pt"/>
                <v:shape id="Textové pole 15" o:spid="_x0000_s1042" type="#_x0000_t202" style="position:absolute;left:7575;top:51474;width:7106;height:4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095084FD" w14:textId="07058585" w:rsidR="00F4069D" w:rsidRPr="00C3177D" w:rsidRDefault="00F25649" w:rsidP="00F4069D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Pravda</w:t>
                        </w:r>
                      </w:p>
                    </w:txbxContent>
                  </v:textbox>
                </v:shape>
                <v:shape id="Vývojový diagram: ukončení 16" o:spid="_x0000_s1043" type="#_x0000_t116" style="position:absolute;left:55136;top:86390;width:11088;height:20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" fillcolor="white [3201]" strokecolor="black [3200]" strokeweight="2pt"/>
                <v:shape id="Textové pole 17" o:spid="_x0000_s1044" type="#_x0000_t202" style="position:absolute;left:58002;top:86117;width:5885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8516197" w14:textId="77777777" w:rsidR="00F4069D" w:rsidRPr="00C3177D" w:rsidRDefault="00F4069D" w:rsidP="00F4069D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C3177D">
                          <w:rPr>
                            <w:sz w:val="18"/>
                            <w:szCs w:val="18"/>
                            <w:lang w:val="en-US"/>
                          </w:rPr>
                          <w:t>KONEC</w:t>
                        </w:r>
                      </w:p>
                    </w:txbxContent>
                  </v:textbox>
                </v:shape>
                <v:shape id="Textové pole 18" o:spid="_x0000_s1045" type="#_x0000_t202" style="position:absolute;left:14018;top:50624;width:2127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0B26C59C" w14:textId="77777777" w:rsidR="00F4069D" w:rsidRPr="00C3177D" w:rsidRDefault="00F4069D" w:rsidP="00F4069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ové pole 19" o:spid="_x0000_s1046" type="#_x0000_t202" style="position:absolute;left:10264;top:55624;width:307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6977A5E5" w14:textId="77777777" w:rsidR="00F4069D" w:rsidRPr="00C3177D" w:rsidRDefault="00F4069D" w:rsidP="00F4069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rect id="Obdélník 20" o:spid="_x0000_s1047" style="position:absolute;left:49660;top:72614;width:9515;height:3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" fillcolor="white [3201]" strokecolor="black [3200]" strokeweight="2pt"/>
                <v:shape id="Textové pole 21" o:spid="_x0000_s1048" type="#_x0000_t202" style="position:absolute;left:49637;top:72552;width:9792;height:3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2D78AB4D" w14:textId="655CA35D" w:rsidR="00F4069D" w:rsidRPr="00ED706E" w:rsidRDefault="00ED706E" w:rsidP="00F4069D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ED706E">
                          <w:rPr>
                            <w:sz w:val="12"/>
                            <w:szCs w:val="12"/>
                            <w:lang w:val="en-US"/>
                          </w:rPr>
                          <w:t>Vypiš stisknutou klávesu v PC a na displeji</w:t>
                        </w:r>
                        <w:r w:rsidR="008E1ADF">
                          <w:rPr>
                            <w:sz w:val="12"/>
                            <w:szCs w:val="12"/>
                            <w:lang w:val="en-US"/>
                          </w:rPr>
                          <w:t>, odečti 1 od pozice</w:t>
                        </w:r>
                      </w:p>
                    </w:txbxContent>
                  </v:textbox>
                </v:shape>
                <v:shape id="Vývojový diagram: postup 27" o:spid="_x0000_s1049" type="#_x0000_t109" style="position:absolute;left:25420;top:63894;width:13837;height:3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" fillcolor="white [3201]" strokecolor="black [3200]" strokeweight="2pt"/>
                <v:shape id="_x0000_s1050" type="#_x0000_t202" style="position:absolute;left:25304;top:63756;width:14427;height:3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BB5826B" w14:textId="77777777" w:rsidR="00ED706E" w:rsidRPr="00ED706E" w:rsidRDefault="00ED706E" w:rsidP="00ED706E">
                        <w:pPr>
                          <w:rPr>
                            <w:sz w:val="14"/>
                            <w:szCs w:val="14"/>
                          </w:rPr>
                        </w:pPr>
                        <w:r w:rsidRPr="00ED706E">
                          <w:rPr>
                            <w:sz w:val="14"/>
                            <w:szCs w:val="14"/>
                          </w:rPr>
                          <w:t>mtime_key = milis();</w:t>
                        </w:r>
                      </w:p>
                      <w:p w14:paraId="2E24332F" w14:textId="048ECC5F" w:rsidR="00F4069D" w:rsidRPr="00331889" w:rsidRDefault="00ED706E" w:rsidP="00ED706E">
                        <w:pPr>
                          <w:rPr>
                            <w:sz w:val="14"/>
                            <w:szCs w:val="14"/>
                          </w:rPr>
                        </w:pPr>
                        <w:r w:rsidRPr="00ED706E">
                          <w:rPr>
                            <w:sz w:val="14"/>
                            <w:szCs w:val="14"/>
                          </w:rPr>
                          <w:t>key_now = check_keypad();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pojnice: pravoúhlá 211" o:spid="_x0000_s1051" type="#_x0000_t34" style="position:absolute;left:14679;top:53114;width:45797;height:329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" adj="21565" strokecolor="black [3040]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Spojnice: pravoúhlá 214" o:spid="_x0000_s1052" type="#_x0000_t35" style="position:absolute;left:-8937;top:67942;width:33940;height:427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" adj="-23,33139" strokecolor="black [3040]">
                  <v:stroke endarrow="block"/>
                </v:shape>
                <v:shape id="Vývojový diagram: postup 39" o:spid="_x0000_s1053" type="#_x0000_t109" style="position:absolute;left:136;top:37257;width:20231;height:7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" fillcolor="white [3201]" strokecolor="black [3200]" strokeweight="2pt"/>
                <v:shape id="Textové pole 40" o:spid="_x0000_s1054" type="#_x0000_t202" style="position:absolute;left:-48;top:37212;width:5941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469C0A45" w14:textId="5E0837EA" w:rsidR="00F25649" w:rsidRDefault="00DB4971" w:rsidP="00F2564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Definuj</w:t>
                        </w:r>
                      </w:p>
                    </w:txbxContent>
                  </v:textbox>
                </v:shape>
                <v:shape id="Vývojový diagram: rozhodnutí 43" o:spid="_x0000_s1055" type="#_x0000_t110" style="position:absolute;left:5362;top:58864;width:987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" fillcolor="white [3201]" strokecolor="black [3200]" strokeweight="2pt"/>
                <v:shape id="Textové pole 44" o:spid="_x0000_s1056" type="#_x0000_t202" style="position:absolute;left:8734;top:71377;width:1761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17A1CCA1" w14:textId="77777777" w:rsidR="00DA44DD" w:rsidRPr="00C3177D" w:rsidRDefault="00DA44DD" w:rsidP="00DA44D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ové pole 46" o:spid="_x0000_s1057" type="#_x0000_t202" style="position:absolute;left:6192;top:60634;width:9656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44FDF85B" w14:textId="4A50E386" w:rsidR="00DA44DD" w:rsidRPr="00E8307F" w:rsidRDefault="00346E6D" w:rsidP="00DA44DD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46E6D">
                          <w:rPr>
                            <w:sz w:val="18"/>
                            <w:szCs w:val="18"/>
                            <w:lang w:val="en-US"/>
                          </w:rPr>
                          <w:t>Uběhlo 55 ms</w:t>
                        </w:r>
                      </w:p>
                    </w:txbxContent>
                  </v:textbox>
                </v:shape>
                <v:shape id="Textové pole 55" o:spid="_x0000_s1058" type="#_x0000_t202" style="position:absolute;left:8070;top:64937;width:2127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2828A97B" w14:textId="77777777" w:rsidR="00781904" w:rsidRPr="00C3177D" w:rsidRDefault="00781904" w:rsidP="0078190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ové pole 56" o:spid="_x0000_s1059" type="#_x0000_t202" style="position:absolute;left:15232;top:59779;width:3073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3DCE8021" w14:textId="77777777" w:rsidR="00781904" w:rsidRPr="00C3177D" w:rsidRDefault="00781904" w:rsidP="0078190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Spojnice: pravoúhlá 218" o:spid="_x0000_s1060" type="#_x0000_t34" style="position:absolute;left:15229;top:62391;width:16753;height:13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" adj="31" strokecolor="black [3040]">
                  <v:stroke endarrow="block"/>
                </v:shape>
                <v:shape id="Textové pole 233" o:spid="_x0000_s1061" type="#_x0000_t202" style="position:absolute;left:29903;top:73136;width:2127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14:paraId="0A4A1126" w14:textId="77777777" w:rsidR="000F7A0B" w:rsidRPr="00C3177D" w:rsidRDefault="000F7A0B" w:rsidP="000F7A0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ové pole 234" o:spid="_x0000_s1062" type="#_x0000_t202" style="position:absolute;left:35419;top:68755;width:307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200AE837" w14:textId="77777777" w:rsidR="000F7A0B" w:rsidRPr="00C3177D" w:rsidRDefault="000F7A0B" w:rsidP="000F7A0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Spojnice: pravoúhlá 235" o:spid="_x0000_s1063" type="#_x0000_t34" style="position:absolute;left:36454;top:71369;width:17928;height:11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" adj="21561" strokecolor="black [3040]">
                  <v:stroke endarrow="block"/>
                </v:shape>
                <v:shape id="Spojnice: pravoúhlá 236" o:spid="_x0000_s1064" type="#_x0000_t34" style="position:absolute;left:31932;top:76084;width:15974;height:995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" strokecolor="black [3040]">
                  <v:stroke endarrow="block"/>
                </v:shape>
                <v:shape id="Vývojový diagram: rozhodnutí 238" o:spid="_x0000_s1065" type="#_x0000_t110" style="position:absolute;left:27511;top:68218;width:8946;height:6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" fillcolor="white [3201]" strokecolor="black [3200]" strokeweight="2pt"/>
                <v:shape id="Textové pole 239" o:spid="_x0000_s1066" type="#_x0000_t202" style="position:absolute;left:28397;top:69457;width:10509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<v:textbox>
                    <w:txbxContent>
                      <w:p w14:paraId="3A07B98D" w14:textId="4A23E072" w:rsidR="007F2A0A" w:rsidRDefault="00ED706E" w:rsidP="00ED706E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ED706E">
                          <w:rPr>
                            <w:sz w:val="12"/>
                            <w:szCs w:val="12"/>
                            <w:lang w:val="en-US"/>
                          </w:rPr>
                          <w:t>key_last == 0</w:t>
                        </w:r>
                        <w:r w:rsidR="007F2A0A" w:rsidRPr="00ED706E">
                          <w:rPr>
                            <w:sz w:val="12"/>
                            <w:szCs w:val="12"/>
                            <w:lang w:val="en-US"/>
                          </w:rPr>
                          <w:t>Xff</w:t>
                        </w:r>
                      </w:p>
                      <w:p w14:paraId="50C4F2C2" w14:textId="77777777" w:rsidR="007F2A0A" w:rsidRDefault="00ED706E" w:rsidP="00ED706E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ED706E">
                          <w:rPr>
                            <w:sz w:val="12"/>
                            <w:szCs w:val="12"/>
                            <w:lang w:val="en-US"/>
                          </w:rPr>
                          <w:t>&amp;&amp;</w:t>
                        </w:r>
                      </w:p>
                      <w:p w14:paraId="1D31ABD5" w14:textId="251C7BC5" w:rsidR="00331889" w:rsidRPr="000F7A0B" w:rsidRDefault="00ED706E" w:rsidP="00ED706E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ED706E">
                          <w:rPr>
                            <w:sz w:val="12"/>
                            <w:szCs w:val="12"/>
                            <w:lang w:val="en-US"/>
                          </w:rPr>
                          <w:t>key_now != 0xFF</w:t>
                        </w:r>
                      </w:p>
                    </w:txbxContent>
                  </v:textbox>
                </v:shape>
                <v:shape id="Textové pole 240" o:spid="_x0000_s1067" type="#_x0000_t202" style="position:absolute;left:49195;top:76734;width:212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0A7571AC" w14:textId="77777777" w:rsidR="00A36966" w:rsidRPr="00C3177D" w:rsidRDefault="00A36966" w:rsidP="00A3696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ové pole 241" o:spid="_x0000_s1068" type="#_x0000_t202" style="position:absolute;left:53436;top:80215;width:307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14:paraId="668B0B22" w14:textId="77777777" w:rsidR="00A36966" w:rsidRPr="00C3177D" w:rsidRDefault="00A36966" w:rsidP="00A3696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shape>
                <v:shape id="Spojnice: pravoúhlá 245" o:spid="_x0000_s1069" type="#_x0000_t34" style="position:absolute;left:31935;top:75076;width:19152;height:396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" strokecolor="black [3040]">
                  <v:stroke endarrow="block"/>
                </v:shape>
                <v:shape id="Vývojový diagram: rozhodnutí 246" o:spid="_x0000_s1070" type="#_x0000_t110" style="position:absolute;left:51089;top:76927;width:6142;height:4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" fillcolor="white [3201]" strokecolor="black [3200]" strokeweight="2pt"/>
                <v:shape id="Textové pole 247" o:spid="_x0000_s1071" type="#_x0000_t202" style="position:absolute;left:51323;top:77989;width:7093;height: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14:paraId="1BDE35CD" w14:textId="6AE97856" w:rsidR="00A36966" w:rsidRPr="000F7A0B" w:rsidRDefault="008E1ADF" w:rsidP="00A36966">
                        <w:pPr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pozice == 0</w:t>
                        </w:r>
                      </w:p>
                    </w:txbxContent>
                  </v:textbox>
                </v:shape>
                <v:shape id="Spojnice: pravoúhlá 249" o:spid="_x0000_s1072" type="#_x0000_t34" style="position:absolute;left:10195;top:78859;width:22071;height:50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" adj="-53" strokecolor="black [3040]">
                  <v:stroke endarrow="block"/>
                </v:shape>
              </v:group>
            </w:pict>
          </mc:Fallback>
        </mc:AlternateContent>
      </w:r>
      <w:bookmarkEnd w:id="37"/>
      <w:bookmarkEnd w:id="38"/>
    </w:p>
    <w:p w14:paraId="54196D35" w14:textId="19EFB47F" w:rsidR="00F4069D" w:rsidRDefault="00F4069D" w:rsidP="00F4069D">
      <w:pPr>
        <w:tabs>
          <w:tab w:val="left" w:pos="1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AAAACF" wp14:editId="2B01FFEA">
                <wp:simplePos x="0" y="0"/>
                <wp:positionH relativeFrom="column">
                  <wp:posOffset>1018037</wp:posOffset>
                </wp:positionH>
                <wp:positionV relativeFrom="paragraph">
                  <wp:posOffset>298186</wp:posOffset>
                </wp:positionV>
                <wp:extent cx="0" cy="186174"/>
                <wp:effectExtent l="76200" t="0" r="57150" b="61595"/>
                <wp:wrapNone/>
                <wp:docPr id="196" name="Přímá spojnice se šipkou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EF9AE" id="Přímá spojnice se šipkou 196" o:spid="_x0000_s1026" type="#_x0000_t32" style="position:absolute;margin-left:80.15pt;margin-top:23.5pt;width:0;height:14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" strokecolor="black [3040]">
                <v:stroke endarrow="block"/>
              </v:shape>
            </w:pict>
          </mc:Fallback>
        </mc:AlternateContent>
      </w:r>
    </w:p>
    <w:p w14:paraId="642CD244" w14:textId="48D28797" w:rsidR="0066392B" w:rsidRDefault="0066392B">
      <w:pPr>
        <w:outlineLvl w:val="0"/>
        <w:rPr>
          <w:b/>
          <w:sz w:val="28"/>
          <w:u w:val="single"/>
        </w:rPr>
      </w:pPr>
    </w:p>
    <w:p w14:paraId="1649D383" w14:textId="712C3D2D" w:rsidR="007805CF" w:rsidRDefault="007805CF" w:rsidP="00003BE6"/>
    <w:p w14:paraId="626FE093" w14:textId="2BE7B897" w:rsidR="007805CF" w:rsidRDefault="007805CF" w:rsidP="00003BE6"/>
    <w:p w14:paraId="6FE80CDF" w14:textId="7125933C" w:rsidR="00D061CF" w:rsidRDefault="001338F3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F437EA1" wp14:editId="0D9CD6A9">
                <wp:simplePos x="0" y="0"/>
                <wp:positionH relativeFrom="column">
                  <wp:posOffset>662208</wp:posOffset>
                </wp:positionH>
                <wp:positionV relativeFrom="paragraph">
                  <wp:posOffset>3019385</wp:posOffset>
                </wp:positionV>
                <wp:extent cx="1279102" cy="776976"/>
                <wp:effectExtent l="0" t="0" r="0" b="4445"/>
                <wp:wrapNone/>
                <wp:docPr id="255" name="Textové po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102" cy="776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2B21E" w14:textId="77777777" w:rsidR="0006270B" w:rsidRPr="00DB4971" w:rsidRDefault="0006270B" w:rsidP="000627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4971">
                              <w:rPr>
                                <w:sz w:val="18"/>
                                <w:szCs w:val="18"/>
                              </w:rPr>
                              <w:t>key_now = 0xFF</w:t>
                            </w:r>
                          </w:p>
                          <w:p w14:paraId="1F17EB10" w14:textId="77777777" w:rsidR="0006270B" w:rsidRPr="00DB4971" w:rsidRDefault="0006270B" w:rsidP="000627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4971">
                              <w:rPr>
                                <w:sz w:val="18"/>
                                <w:szCs w:val="18"/>
                              </w:rPr>
                              <w:t>key_last = 0xFF</w:t>
                            </w:r>
                          </w:p>
                          <w:p w14:paraId="73A18732" w14:textId="77777777" w:rsidR="0006270B" w:rsidRPr="00DB4971" w:rsidRDefault="0006270B" w:rsidP="000627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4971">
                              <w:rPr>
                                <w:sz w:val="18"/>
                                <w:szCs w:val="18"/>
                              </w:rPr>
                              <w:t>mtime_key = 0</w:t>
                            </w:r>
                          </w:p>
                          <w:p w14:paraId="16CC86D2" w14:textId="77777777" w:rsidR="0006270B" w:rsidRPr="00F25649" w:rsidRDefault="0006270B" w:rsidP="000627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4971">
                              <w:rPr>
                                <w:sz w:val="18"/>
                                <w:szCs w:val="18"/>
                              </w:rPr>
                              <w:t>pozice = 8;</w:t>
                            </w:r>
                          </w:p>
                          <w:p w14:paraId="781AF780" w14:textId="77777777" w:rsidR="0006270B" w:rsidRDefault="000627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7EA1" id="Textové pole 255" o:spid="_x0000_s1073" type="#_x0000_t202" style="position:absolute;margin-left:52.15pt;margin-top:237.75pt;width:100.7pt;height:61.2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" filled="f" stroked="f">
                <v:textbox>
                  <w:txbxContent>
                    <w:p w14:paraId="0522B21E" w14:textId="77777777" w:rsidR="0006270B" w:rsidRPr="00DB4971" w:rsidRDefault="0006270B" w:rsidP="0006270B">
                      <w:pPr>
                        <w:rPr>
                          <w:sz w:val="18"/>
                          <w:szCs w:val="18"/>
                        </w:rPr>
                      </w:pPr>
                      <w:r w:rsidRPr="00DB4971">
                        <w:rPr>
                          <w:sz w:val="18"/>
                          <w:szCs w:val="18"/>
                        </w:rPr>
                        <w:t>key_now = 0xFF</w:t>
                      </w:r>
                    </w:p>
                    <w:p w14:paraId="1F17EB10" w14:textId="77777777" w:rsidR="0006270B" w:rsidRPr="00DB4971" w:rsidRDefault="0006270B" w:rsidP="0006270B">
                      <w:pPr>
                        <w:rPr>
                          <w:sz w:val="18"/>
                          <w:szCs w:val="18"/>
                        </w:rPr>
                      </w:pPr>
                      <w:r w:rsidRPr="00DB4971">
                        <w:rPr>
                          <w:sz w:val="18"/>
                          <w:szCs w:val="18"/>
                        </w:rPr>
                        <w:t>key_last = 0xFF</w:t>
                      </w:r>
                    </w:p>
                    <w:p w14:paraId="73A18732" w14:textId="77777777" w:rsidR="0006270B" w:rsidRPr="00DB4971" w:rsidRDefault="0006270B" w:rsidP="0006270B">
                      <w:pPr>
                        <w:rPr>
                          <w:sz w:val="18"/>
                          <w:szCs w:val="18"/>
                        </w:rPr>
                      </w:pPr>
                      <w:r w:rsidRPr="00DB4971">
                        <w:rPr>
                          <w:sz w:val="18"/>
                          <w:szCs w:val="18"/>
                        </w:rPr>
                        <w:t>mtime_key = 0</w:t>
                      </w:r>
                    </w:p>
                    <w:p w14:paraId="16CC86D2" w14:textId="77777777" w:rsidR="0006270B" w:rsidRPr="00F25649" w:rsidRDefault="0006270B" w:rsidP="0006270B">
                      <w:pPr>
                        <w:rPr>
                          <w:sz w:val="18"/>
                          <w:szCs w:val="18"/>
                        </w:rPr>
                      </w:pPr>
                      <w:r w:rsidRPr="00DB4971">
                        <w:rPr>
                          <w:sz w:val="18"/>
                          <w:szCs w:val="18"/>
                        </w:rPr>
                        <w:t>pozice = 8;</w:t>
                      </w:r>
                    </w:p>
                    <w:p w14:paraId="781AF780" w14:textId="77777777" w:rsidR="0006270B" w:rsidRDefault="0006270B"/>
                  </w:txbxContent>
                </v:textbox>
              </v:shape>
            </w:pict>
          </mc:Fallback>
        </mc:AlternateContent>
      </w:r>
      <w:r w:rsidR="00FE4C36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0D1D0A" wp14:editId="675E08EF">
                <wp:simplePos x="0" y="0"/>
                <wp:positionH relativeFrom="column">
                  <wp:posOffset>4817498</wp:posOffset>
                </wp:positionH>
                <wp:positionV relativeFrom="paragraph">
                  <wp:posOffset>7700746</wp:posOffset>
                </wp:positionV>
                <wp:extent cx="618019" cy="125291"/>
                <wp:effectExtent l="0" t="0" r="29845" b="27305"/>
                <wp:wrapNone/>
                <wp:docPr id="213" name="Spojnice: pravoúhlá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019" cy="125291"/>
                        </a:xfrm>
                        <a:prstGeom prst="bentConnector3">
                          <a:avLst>
                            <a:gd name="adj1" fmla="val -8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84C7A" id="Spojnice: pravoúhlá 213" o:spid="_x0000_s1026" type="#_x0000_t34" style="position:absolute;margin-left:379.35pt;margin-top:606.35pt;width:48.65pt;height:9.8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" adj="-193" strokecolor="black [3040]"/>
            </w:pict>
          </mc:Fallback>
        </mc:AlternateContent>
      </w:r>
      <w:r w:rsidR="00FE4C36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8BB81D1" wp14:editId="5911F877">
                <wp:simplePos x="0" y="0"/>
                <wp:positionH relativeFrom="column">
                  <wp:posOffset>5435517</wp:posOffset>
                </wp:positionH>
                <wp:positionV relativeFrom="paragraph">
                  <wp:posOffset>6845669</wp:posOffset>
                </wp:positionV>
                <wp:extent cx="0" cy="56048"/>
                <wp:effectExtent l="0" t="0" r="38100" b="20320"/>
                <wp:wrapNone/>
                <wp:docPr id="210" name="Přímá spojnic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C0364" id="Přímá spojnice 210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pt,539.05pt" to="428pt,5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" strokecolor="black [3040]"/>
            </w:pict>
          </mc:Fallback>
        </mc:AlternateContent>
      </w:r>
      <w:r w:rsidR="00FE4C36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61F7440" wp14:editId="37E74384">
                <wp:simplePos x="0" y="0"/>
                <wp:positionH relativeFrom="column">
                  <wp:posOffset>5434922</wp:posOffset>
                </wp:positionH>
                <wp:positionV relativeFrom="paragraph">
                  <wp:posOffset>7318315</wp:posOffset>
                </wp:positionV>
                <wp:extent cx="1295" cy="188008"/>
                <wp:effectExtent l="0" t="0" r="36830" b="21590"/>
                <wp:wrapNone/>
                <wp:docPr id="199" name="Přímá spojnic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" cy="188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22B69" id="Přímá spojnice 199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95pt,576.25pt" to="428.05pt,5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" strokecolor="black [3040]"/>
            </w:pict>
          </mc:Fallback>
        </mc:AlternateContent>
      </w:r>
      <w:r w:rsidR="00FE4C36" w:rsidRPr="008E1ADF">
        <w:rPr>
          <w:b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1DB5ADA" wp14:editId="48F77416">
                <wp:simplePos x="0" y="0"/>
                <wp:positionH relativeFrom="column">
                  <wp:posOffset>4603750</wp:posOffset>
                </wp:positionH>
                <wp:positionV relativeFrom="paragraph">
                  <wp:posOffset>7507605</wp:posOffset>
                </wp:positionV>
                <wp:extent cx="1266190" cy="210820"/>
                <wp:effectExtent l="0" t="0" r="0" b="0"/>
                <wp:wrapNone/>
                <wp:docPr id="5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19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99CE8" w14:textId="21B8D015" w:rsidR="008E1ADF" w:rsidRPr="00331889" w:rsidRDefault="008E1ADF" w:rsidP="008E1AD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pozice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5ADA" id="Textové pole 2" o:spid="_x0000_s1074" type="#_x0000_t202" style="position:absolute;margin-left:362.5pt;margin-top:591.15pt;width:99.7pt;height:16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" filled="f" stroked="f">
                <v:textbox>
                  <w:txbxContent>
                    <w:p w14:paraId="2FC99CE8" w14:textId="21B8D015" w:rsidR="008E1ADF" w:rsidRPr="00331889" w:rsidRDefault="008E1ADF" w:rsidP="008E1AD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pozice = 0</w:t>
                      </w:r>
                    </w:p>
                  </w:txbxContent>
                </v:textbox>
              </v:shape>
            </w:pict>
          </mc:Fallback>
        </mc:AlternateContent>
      </w:r>
      <w:r w:rsidR="00FE4C36" w:rsidRPr="008E1ADF">
        <w:rPr>
          <w:b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DA8602D" wp14:editId="3D60E329">
                <wp:simplePos x="0" y="0"/>
                <wp:positionH relativeFrom="column">
                  <wp:posOffset>4605020</wp:posOffset>
                </wp:positionH>
                <wp:positionV relativeFrom="paragraph">
                  <wp:posOffset>7507599</wp:posOffset>
                </wp:positionV>
                <wp:extent cx="1383030" cy="194964"/>
                <wp:effectExtent l="0" t="0" r="26670" b="14605"/>
                <wp:wrapNone/>
                <wp:docPr id="47" name="Vývojový diagram: postu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949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81B28" id="Vývojový diagram: postup 47" o:spid="_x0000_s1026" type="#_x0000_t109" style="position:absolute;margin-left:362.6pt;margin-top:591.15pt;width:108.9pt;height:15.3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" fillcolor="white [3201]" strokecolor="black [3200]" strokeweight="2pt"/>
            </w:pict>
          </mc:Fallback>
        </mc:AlternateContent>
      </w:r>
      <w:r w:rsidR="00346E6D">
        <w:rPr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CA867CD" wp14:editId="010687A5">
                <wp:simplePos x="0" y="0"/>
                <wp:positionH relativeFrom="column">
                  <wp:posOffset>3224791</wp:posOffset>
                </wp:positionH>
                <wp:positionV relativeFrom="paragraph">
                  <wp:posOffset>6649326</wp:posOffset>
                </wp:positionV>
                <wp:extent cx="0" cy="252391"/>
                <wp:effectExtent l="0" t="0" r="38100" b="33655"/>
                <wp:wrapNone/>
                <wp:docPr id="207" name="Přímá spojnic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65A33" id="Přímá spojnice 207" o:spid="_x0000_s1026" style="position:absolute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9pt,523.55pt" to="253.9pt,5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72tlg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" strokecolor="black [3040]"/>
            </w:pict>
          </mc:Fallback>
        </mc:AlternateContent>
      </w:r>
      <w:r w:rsidR="00346E6D" w:rsidRPr="00346E6D">
        <w:rPr>
          <w:b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8F06DD7" wp14:editId="728E84DA">
                <wp:simplePos x="0" y="0"/>
                <wp:positionH relativeFrom="column">
                  <wp:posOffset>2495550</wp:posOffset>
                </wp:positionH>
                <wp:positionV relativeFrom="paragraph">
                  <wp:posOffset>6901180</wp:posOffset>
                </wp:positionV>
                <wp:extent cx="1383030" cy="194945"/>
                <wp:effectExtent l="0" t="0" r="26670" b="14605"/>
                <wp:wrapNone/>
                <wp:docPr id="201" name="Vývojový diagram: postup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949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368C1" id="Vývojový diagram: postup 201" o:spid="_x0000_s1026" type="#_x0000_t109" style="position:absolute;margin-left:196.5pt;margin-top:543.4pt;width:108.9pt;height:15.3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" fillcolor="white [3201]" strokecolor="black [3200]" strokeweight="2pt"/>
            </w:pict>
          </mc:Fallback>
        </mc:AlternateContent>
      </w:r>
      <w:r w:rsidR="00346E6D" w:rsidRPr="00346E6D">
        <w:rPr>
          <w:b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12E612" wp14:editId="608B9D13">
                <wp:simplePos x="0" y="0"/>
                <wp:positionH relativeFrom="column">
                  <wp:posOffset>2494280</wp:posOffset>
                </wp:positionH>
                <wp:positionV relativeFrom="paragraph">
                  <wp:posOffset>6901910</wp:posOffset>
                </wp:positionV>
                <wp:extent cx="1266510" cy="211422"/>
                <wp:effectExtent l="0" t="0" r="0" b="0"/>
                <wp:wrapNone/>
                <wp:docPr id="20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510" cy="211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8B0AE" w14:textId="73F623D5" w:rsidR="00346E6D" w:rsidRPr="00331889" w:rsidRDefault="00FE4C36" w:rsidP="00346E6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E4C36">
                              <w:rPr>
                                <w:sz w:val="14"/>
                                <w:szCs w:val="14"/>
                              </w:rPr>
                              <w:t>key_last = key_now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E612" id="_x0000_s1075" type="#_x0000_t202" style="position:absolute;margin-left:196.4pt;margin-top:543.45pt;width:99.75pt;height:16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" filled="f" stroked="f">
                <v:textbox>
                  <w:txbxContent>
                    <w:p w14:paraId="4D98B0AE" w14:textId="73F623D5" w:rsidR="00346E6D" w:rsidRPr="00331889" w:rsidRDefault="00FE4C36" w:rsidP="00346E6D">
                      <w:pPr>
                        <w:rPr>
                          <w:sz w:val="14"/>
                          <w:szCs w:val="14"/>
                        </w:rPr>
                      </w:pPr>
                      <w:r w:rsidRPr="00FE4C36">
                        <w:rPr>
                          <w:sz w:val="14"/>
                          <w:szCs w:val="14"/>
                        </w:rPr>
                        <w:t>key_last = key_now</w:t>
                      </w:r>
                    </w:p>
                  </w:txbxContent>
                </v:textbox>
              </v:shape>
            </w:pict>
          </mc:Fallback>
        </mc:AlternateContent>
      </w:r>
      <w:r w:rsidR="00346E6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0FF158" wp14:editId="6715CD46">
                <wp:simplePos x="0" y="0"/>
                <wp:positionH relativeFrom="column">
                  <wp:posOffset>1050160</wp:posOffset>
                </wp:positionH>
                <wp:positionV relativeFrom="paragraph">
                  <wp:posOffset>5801126</wp:posOffset>
                </wp:positionV>
                <wp:extent cx="3345" cy="2126509"/>
                <wp:effectExtent l="76200" t="0" r="73025" b="64770"/>
                <wp:wrapNone/>
                <wp:docPr id="205" name="Přímá spojnice se šipkou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5" cy="2126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C431" id="Přímá spojnice se šipkou 205" o:spid="_x0000_s1026" type="#_x0000_t32" style="position:absolute;margin-left:82.7pt;margin-top:456.8pt;width:.25pt;height:167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" strokecolor="black [3040]">
                <v:stroke endarrow="block"/>
              </v:shape>
            </w:pict>
          </mc:Fallback>
        </mc:AlternateContent>
      </w:r>
      <w:r w:rsidR="00346E6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B3DEC7" wp14:editId="29624131">
                <wp:simplePos x="0" y="0"/>
                <wp:positionH relativeFrom="column">
                  <wp:posOffset>3220877</wp:posOffset>
                </wp:positionH>
                <wp:positionV relativeFrom="paragraph">
                  <wp:posOffset>5918835</wp:posOffset>
                </wp:positionV>
                <wp:extent cx="0" cy="127872"/>
                <wp:effectExtent l="0" t="0" r="38100" b="24765"/>
                <wp:wrapNone/>
                <wp:docPr id="237" name="Přímá spojnic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5AC40" id="Přímá spojnice 237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pt,466.05pt" to="253.6pt,4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" strokecolor="black [3040]"/>
            </w:pict>
          </mc:Fallback>
        </mc:AlternateContent>
      </w:r>
      <w:r w:rsidR="0006270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162932" wp14:editId="326046CD">
                <wp:simplePos x="0" y="0"/>
                <wp:positionH relativeFrom="column">
                  <wp:posOffset>1051913</wp:posOffset>
                </wp:positionH>
                <wp:positionV relativeFrom="paragraph">
                  <wp:posOffset>4882819</wp:posOffset>
                </wp:positionV>
                <wp:extent cx="0" cy="250536"/>
                <wp:effectExtent l="76200" t="0" r="57150" b="54610"/>
                <wp:wrapNone/>
                <wp:docPr id="204" name="Přímá spojnice se šipkou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171B8" id="Přímá spojnice se šipkou 204" o:spid="_x0000_s1026" type="#_x0000_t32" style="position:absolute;margin-left:82.85pt;margin-top:384.45pt;width:0;height:1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BntAEAAL4DAAAOAAAAZHJzL2Uyb0RvYy54bWysU9uO0zAQfUfiHyy/06RFu0J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" strokecolor="black [3040]">
                <v:stroke endarrow="block"/>
              </v:shape>
            </w:pict>
          </mc:Fallback>
        </mc:AlternateContent>
      </w:r>
      <w:r w:rsidR="00DB497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3DFCDF" wp14:editId="76A12461">
                <wp:simplePos x="0" y="0"/>
                <wp:positionH relativeFrom="column">
                  <wp:posOffset>1058339</wp:posOffset>
                </wp:positionH>
                <wp:positionV relativeFrom="paragraph">
                  <wp:posOffset>3713297</wp:posOffset>
                </wp:positionV>
                <wp:extent cx="0" cy="121920"/>
                <wp:effectExtent l="76200" t="0" r="57150" b="49530"/>
                <wp:wrapNone/>
                <wp:docPr id="42" name="Přímá spojnice se šipko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BDB341" id="Přímá spojnice se šipkou 42" o:spid="_x0000_s1026" type="#_x0000_t32" style="position:absolute;margin-left:83.35pt;margin-top:292.4pt;width:0;height:9.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 w:rsidR="00DB4971" w:rsidRPr="00DB4971">
        <w:rPr>
          <w:b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51F4BA" wp14:editId="01D97DBE">
                <wp:simplePos x="0" y="0"/>
                <wp:positionH relativeFrom="column">
                  <wp:posOffset>263018</wp:posOffset>
                </wp:positionH>
                <wp:positionV relativeFrom="paragraph">
                  <wp:posOffset>3796254</wp:posOffset>
                </wp:positionV>
                <wp:extent cx="1669415" cy="232564"/>
                <wp:effectExtent l="0" t="0" r="0" b="0"/>
                <wp:wrapNone/>
                <wp:docPr id="254" name="Textové po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5" cy="2325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67ED7" w14:textId="1FAF3571" w:rsidR="00DB4971" w:rsidRPr="00F25649" w:rsidRDefault="00DB4971" w:rsidP="00DB49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Vypiš uvítací hlášku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F4BA" id="Textové pole 254" o:spid="_x0000_s1076" type="#_x0000_t202" style="position:absolute;margin-left:20.7pt;margin-top:298.9pt;width:131.45pt;height:18.3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" filled="f" stroked="f">
                <v:textbox>
                  <w:txbxContent>
                    <w:p w14:paraId="49467ED7" w14:textId="1FAF3571" w:rsidR="00DB4971" w:rsidRPr="00F25649" w:rsidRDefault="00DB4971" w:rsidP="00DB497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Vypiš uvítací hlášku</w:t>
                      </w:r>
                    </w:p>
                  </w:txbxContent>
                </v:textbox>
              </v:shape>
            </w:pict>
          </mc:Fallback>
        </mc:AlternateContent>
      </w:r>
      <w:r w:rsidR="00DB4971" w:rsidRPr="00DB4971">
        <w:rPr>
          <w:b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FA639E6" wp14:editId="34EA7378">
                <wp:simplePos x="0" y="0"/>
                <wp:positionH relativeFrom="column">
                  <wp:posOffset>46311</wp:posOffset>
                </wp:positionH>
                <wp:positionV relativeFrom="paragraph">
                  <wp:posOffset>3833252</wp:posOffset>
                </wp:positionV>
                <wp:extent cx="2022475" cy="166083"/>
                <wp:effectExtent l="0" t="0" r="15875" b="24765"/>
                <wp:wrapNone/>
                <wp:docPr id="23" name="Vývojový diagram: post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1660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7389" id="Vývojový diagram: postup 23" o:spid="_x0000_s1026" type="#_x0000_t109" style="position:absolute;margin-left:3.65pt;margin-top:301.85pt;width:159.25pt;height:13.1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" fillcolor="white [3201]" strokecolor="black [3200]" strokeweight="2pt"/>
            </w:pict>
          </mc:Fallback>
        </mc:AlternateContent>
      </w:r>
      <w:r w:rsidR="00DB497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062265" wp14:editId="306F7F70">
                <wp:simplePos x="0" y="0"/>
                <wp:positionH relativeFrom="column">
                  <wp:posOffset>1063787</wp:posOffset>
                </wp:positionH>
                <wp:positionV relativeFrom="paragraph">
                  <wp:posOffset>3994789</wp:posOffset>
                </wp:positionV>
                <wp:extent cx="0" cy="191179"/>
                <wp:effectExtent l="76200" t="0" r="57150" b="56515"/>
                <wp:wrapNone/>
                <wp:docPr id="203" name="Přímá spojnice se šipkou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24DEC" id="Přímá spojnice se šipkou 203" o:spid="_x0000_s1026" type="#_x0000_t32" style="position:absolute;margin-left:83.75pt;margin-top:314.55pt;width:0;height:15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" strokecolor="black [3040]">
                <v:stroke endarrow="block"/>
              </v:shape>
            </w:pict>
          </mc:Fallback>
        </mc:AlternateContent>
      </w:r>
      <w:r w:rsidR="003536E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D10347" wp14:editId="7CC2D0E7">
                <wp:simplePos x="0" y="0"/>
                <wp:positionH relativeFrom="column">
                  <wp:posOffset>1059180</wp:posOffset>
                </wp:positionH>
                <wp:positionV relativeFrom="paragraph">
                  <wp:posOffset>2825962</wp:posOffset>
                </wp:positionV>
                <wp:extent cx="0" cy="121920"/>
                <wp:effectExtent l="76200" t="0" r="57150" b="49530"/>
                <wp:wrapNone/>
                <wp:docPr id="41" name="Přímá spojnice se šipko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5F9D0" id="Přímá spojnice se šipkou 41" o:spid="_x0000_s1026" type="#_x0000_t32" style="position:absolute;margin-left:83.4pt;margin-top:222.5pt;width:0;height:9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" strokecolor="black [3040]">
                <v:stroke endarrow="block"/>
              </v:shape>
            </w:pict>
          </mc:Fallback>
        </mc:AlternateContent>
      </w:r>
      <w:r w:rsidR="00F2564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27CC68" wp14:editId="218FEA8A">
                <wp:simplePos x="0" y="0"/>
                <wp:positionH relativeFrom="column">
                  <wp:posOffset>1026160</wp:posOffset>
                </wp:positionH>
                <wp:positionV relativeFrom="paragraph">
                  <wp:posOffset>1855470</wp:posOffset>
                </wp:positionV>
                <wp:extent cx="0" cy="121920"/>
                <wp:effectExtent l="76200" t="0" r="57150" b="49530"/>
                <wp:wrapNone/>
                <wp:docPr id="38" name="Přímá spojnice se šipko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77B8D" id="Přímá spojnice se šipkou 38" o:spid="_x0000_s1026" type="#_x0000_t32" style="position:absolute;margin-left:80.8pt;margin-top:146.1pt;width:0;height:9.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 w:rsidR="0098647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60DC1C" wp14:editId="5989BC81">
                <wp:simplePos x="0" y="0"/>
                <wp:positionH relativeFrom="column">
                  <wp:posOffset>1017905</wp:posOffset>
                </wp:positionH>
                <wp:positionV relativeFrom="paragraph">
                  <wp:posOffset>748335</wp:posOffset>
                </wp:positionV>
                <wp:extent cx="0" cy="131508"/>
                <wp:effectExtent l="76200" t="0" r="57150" b="59055"/>
                <wp:wrapNone/>
                <wp:docPr id="198" name="Přímá spojnice se šipkou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882E7" id="Přímá spojnice se šipkou 198" o:spid="_x0000_s1026" type="#_x0000_t32" style="position:absolute;margin-left:80.15pt;margin-top:58.9pt;width:0;height:10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" strokecolor="black [3040]">
                <v:stroke endarrow="block"/>
              </v:shape>
            </w:pict>
          </mc:Fallback>
        </mc:AlternateContent>
      </w:r>
      <w:r w:rsidR="0098647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ADB1B7" wp14:editId="141183EC">
                <wp:simplePos x="0" y="0"/>
                <wp:positionH relativeFrom="column">
                  <wp:posOffset>1017905</wp:posOffset>
                </wp:positionH>
                <wp:positionV relativeFrom="paragraph">
                  <wp:posOffset>129540</wp:posOffset>
                </wp:positionV>
                <wp:extent cx="0" cy="135890"/>
                <wp:effectExtent l="76200" t="0" r="57150" b="54610"/>
                <wp:wrapNone/>
                <wp:docPr id="197" name="Přímá spojnice se šipkou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E5235" id="Přímá spojnice se šipkou 197" o:spid="_x0000_s1026" type="#_x0000_t32" style="position:absolute;margin-left:80.15pt;margin-top:10.2pt;width:0;height:10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  <w:r w:rsidR="00D061CF">
        <w:rPr>
          <w:b/>
          <w:sz w:val="28"/>
          <w:u w:val="single"/>
        </w:rPr>
        <w:br w:type="page"/>
      </w:r>
    </w:p>
    <w:p w14:paraId="7EB60FE7" w14:textId="716265CF" w:rsidR="0086268A" w:rsidRDefault="0099139A">
      <w:pPr>
        <w:outlineLvl w:val="0"/>
        <w:rPr>
          <w:b/>
          <w:sz w:val="28"/>
          <w:u w:val="single"/>
        </w:rPr>
      </w:pPr>
      <w:bookmarkStart w:id="39" w:name="_Toc100429907"/>
      <w:r>
        <w:rPr>
          <w:b/>
          <w:sz w:val="28"/>
          <w:u w:val="single"/>
        </w:rPr>
        <w:lastRenderedPageBreak/>
        <w:t>Z</w:t>
      </w:r>
      <w:r w:rsidR="000C4860">
        <w:rPr>
          <w:b/>
          <w:sz w:val="28"/>
          <w:u w:val="single"/>
        </w:rPr>
        <w:t>ÁVĚR</w:t>
      </w:r>
      <w:bookmarkEnd w:id="39"/>
    </w:p>
    <w:p w14:paraId="74B0F38E" w14:textId="437C8B6B" w:rsidR="00C3700D" w:rsidRDefault="00C3700D" w:rsidP="0099139A"/>
    <w:p w14:paraId="1BFD5E6A" w14:textId="2DAB3991" w:rsidR="00C3700D" w:rsidRDefault="00F840E1" w:rsidP="0099139A">
      <w:r>
        <w:t>Shrnutí a z</w:t>
      </w:r>
      <w:r w:rsidR="000548F5">
        <w:t>hodnocení</w:t>
      </w:r>
    </w:p>
    <w:p w14:paraId="4C0D66FE" w14:textId="78CA8868" w:rsidR="00F840E1" w:rsidRDefault="00821F11" w:rsidP="00F840E1">
      <w:pPr>
        <w:pStyle w:val="Odstavecseseznamem"/>
        <w:numPr>
          <w:ilvl w:val="0"/>
          <w:numId w:val="43"/>
        </w:numPr>
      </w:pPr>
      <w:r>
        <w:t xml:space="preserve">Vytvořil jsem </w:t>
      </w:r>
      <w:r w:rsidR="001007EE">
        <w:t xml:space="preserve">program na </w:t>
      </w:r>
      <w:r w:rsidR="006977D7">
        <w:t>zaznamenávání čís</w:t>
      </w:r>
      <w:r w:rsidR="00CB7744">
        <w:t>el</w:t>
      </w:r>
      <w:r w:rsidR="006977D7">
        <w:t xml:space="preserve"> (poznámkový blok)</w:t>
      </w:r>
      <w:r w:rsidR="001007EE">
        <w:t xml:space="preserve"> s STM8</w:t>
      </w:r>
      <w:r w:rsidR="00F840E1">
        <w:t>.</w:t>
      </w:r>
      <w:r w:rsidR="001007EE">
        <w:t xml:space="preserve"> </w:t>
      </w:r>
      <w:r w:rsidR="006977D7">
        <w:t>Čísla jsou zadávána na maticové klávesnici</w:t>
      </w:r>
      <w:r w:rsidR="00D32680" w:rsidRPr="00D32680">
        <w:t xml:space="preserve">. </w:t>
      </w:r>
      <w:r w:rsidR="006977D7">
        <w:t>Čísla jsou zobrazována</w:t>
      </w:r>
      <w:r w:rsidR="00D32680" w:rsidRPr="00D32680">
        <w:t xml:space="preserve"> na </w:t>
      </w:r>
      <w:r w:rsidR="00CB7744" w:rsidRPr="00D32680">
        <w:t>displeji</w:t>
      </w:r>
      <w:r w:rsidR="00D32680" w:rsidRPr="00D32680">
        <w:t xml:space="preserve"> </w:t>
      </w:r>
      <w:r w:rsidR="006977D7">
        <w:t>max7219 a pro přehlednost i</w:t>
      </w:r>
      <w:r w:rsidR="00D32680" w:rsidRPr="00D32680">
        <w:t xml:space="preserve"> v</w:t>
      </w:r>
      <w:r w:rsidR="00D32680">
        <w:t> </w:t>
      </w:r>
      <w:r w:rsidR="00D32680" w:rsidRPr="00D32680">
        <w:t>počítači</w:t>
      </w:r>
      <w:r w:rsidR="00D32680">
        <w:t>, což se hodí</w:t>
      </w:r>
      <w:r w:rsidR="00D32680" w:rsidRPr="00D32680">
        <w:t xml:space="preserve"> v případě absence či poškození displeje)</w:t>
      </w:r>
      <w:r w:rsidR="00C6181A">
        <w:t>.</w:t>
      </w:r>
    </w:p>
    <w:p w14:paraId="0E4F0A53" w14:textId="67650DB2" w:rsidR="00C6181A" w:rsidRDefault="00C6181A" w:rsidP="00F840E1">
      <w:pPr>
        <w:pStyle w:val="Odstavecseseznamem"/>
        <w:numPr>
          <w:ilvl w:val="0"/>
          <w:numId w:val="43"/>
        </w:numPr>
      </w:pPr>
      <w:r>
        <w:t>Program jsem psal v prostředí ST Visual Develop.</w:t>
      </w:r>
    </w:p>
    <w:p w14:paraId="1DBF97F6" w14:textId="77777777" w:rsidR="000548F5" w:rsidRDefault="000548F5" w:rsidP="0099139A"/>
    <w:p w14:paraId="712E6386" w14:textId="0174B0D8" w:rsidR="0099139A" w:rsidRDefault="0099139A" w:rsidP="0099139A">
      <w:r>
        <w:t>Výhody</w:t>
      </w:r>
    </w:p>
    <w:p w14:paraId="04A4FD4E" w14:textId="743B9484" w:rsidR="0099139A" w:rsidRDefault="00D32680" w:rsidP="001C41C6">
      <w:pPr>
        <w:pStyle w:val="Odstavecseseznamem"/>
        <w:numPr>
          <w:ilvl w:val="0"/>
          <w:numId w:val="34"/>
        </w:numPr>
      </w:pPr>
      <w:r>
        <w:t>Výstup je zobrazen na dvou místech</w:t>
      </w:r>
      <w:r w:rsidR="00BF492E">
        <w:t>.</w:t>
      </w:r>
    </w:p>
    <w:p w14:paraId="76E295C7" w14:textId="248A3F59" w:rsidR="000548F5" w:rsidRDefault="00D32680" w:rsidP="0099139A">
      <w:pPr>
        <w:pStyle w:val="Odstavecseseznamem"/>
        <w:numPr>
          <w:ilvl w:val="0"/>
          <w:numId w:val="34"/>
        </w:numPr>
      </w:pPr>
      <w:r>
        <w:t xml:space="preserve">Displej </w:t>
      </w:r>
      <w:r w:rsidR="006977D7">
        <w:t>se dá celý vymazat</w:t>
      </w:r>
      <w:r w:rsidR="00BF492E">
        <w:t>.</w:t>
      </w:r>
    </w:p>
    <w:p w14:paraId="1F8944CF" w14:textId="77777777" w:rsidR="006977D7" w:rsidRDefault="006977D7" w:rsidP="0099139A"/>
    <w:p w14:paraId="4A2FEC2C" w14:textId="3E7B6973" w:rsidR="0099139A" w:rsidRDefault="0099139A" w:rsidP="0099139A">
      <w:r>
        <w:t>Nevýhody</w:t>
      </w:r>
    </w:p>
    <w:p w14:paraId="0612D293" w14:textId="0C5F3B92" w:rsidR="000548F5" w:rsidRDefault="006977D7" w:rsidP="000548F5">
      <w:pPr>
        <w:pStyle w:val="Odstavecseseznamem"/>
        <w:numPr>
          <w:ilvl w:val="0"/>
          <w:numId w:val="35"/>
        </w:numPr>
      </w:pPr>
      <w:r>
        <w:t>Nelze vkládat a zobrazovat písmena</w:t>
      </w:r>
      <w:r w:rsidR="00BF492E">
        <w:t>.</w:t>
      </w:r>
    </w:p>
    <w:p w14:paraId="50247A0F" w14:textId="77777777" w:rsidR="006977D7" w:rsidRDefault="006977D7" w:rsidP="000548F5"/>
    <w:p w14:paraId="298D1611" w14:textId="70217F7B" w:rsidR="0086268A" w:rsidRPr="000548F5" w:rsidRDefault="0099139A" w:rsidP="000548F5">
      <w:r w:rsidRPr="0099139A">
        <w:t>Co jsem se naučil a v</w:t>
      </w:r>
      <w:r w:rsidR="00626844">
        <w:t> </w:t>
      </w:r>
      <w:r w:rsidRPr="0099139A">
        <w:t>čem to pro mě mělo přínos?</w:t>
      </w:r>
    </w:p>
    <w:p w14:paraId="7158D89D" w14:textId="4E08B102" w:rsidR="00327DEC" w:rsidRPr="009B77C7" w:rsidRDefault="00626844" w:rsidP="009B77C7">
      <w:pPr>
        <w:pStyle w:val="Odstavecseseznamem"/>
        <w:numPr>
          <w:ilvl w:val="0"/>
          <w:numId w:val="36"/>
        </w:numPr>
        <w:outlineLvl w:val="0"/>
        <w:rPr>
          <w:bCs/>
        </w:rPr>
      </w:pPr>
      <w:bookmarkStart w:id="40" w:name="_Toc73129841"/>
      <w:bookmarkStart w:id="41" w:name="_Toc87627449"/>
      <w:bookmarkStart w:id="42" w:name="_Toc87630512"/>
      <w:bookmarkStart w:id="43" w:name="_Toc90310772"/>
      <w:bookmarkStart w:id="44" w:name="_Toc93237856"/>
      <w:bookmarkStart w:id="45" w:name="_Toc100429908"/>
      <w:r>
        <w:rPr>
          <w:bCs/>
        </w:rPr>
        <w:t>Naučil jsem se</w:t>
      </w:r>
      <w:r w:rsidR="0064280A">
        <w:rPr>
          <w:bCs/>
        </w:rPr>
        <w:t xml:space="preserve"> používat </w:t>
      </w:r>
      <w:r w:rsidR="006977D7">
        <w:rPr>
          <w:bCs/>
        </w:rPr>
        <w:t>maticovou klávesnici.</w:t>
      </w:r>
      <w:bookmarkEnd w:id="40"/>
      <w:bookmarkEnd w:id="41"/>
      <w:bookmarkEnd w:id="42"/>
      <w:bookmarkEnd w:id="43"/>
      <w:bookmarkEnd w:id="44"/>
      <w:bookmarkEnd w:id="45"/>
      <w:r w:rsidR="00327DEC" w:rsidRPr="009B77C7">
        <w:rPr>
          <w:b/>
          <w:sz w:val="28"/>
          <w:u w:val="single"/>
        </w:rPr>
        <w:br w:type="page"/>
      </w:r>
    </w:p>
    <w:p w14:paraId="32B52A33" w14:textId="12DADCE4" w:rsidR="00327DEC" w:rsidRDefault="00327DEC" w:rsidP="00327DEC">
      <w:pPr>
        <w:outlineLvl w:val="0"/>
        <w:rPr>
          <w:b/>
          <w:sz w:val="28"/>
          <w:u w:val="single"/>
        </w:rPr>
      </w:pPr>
      <w:bookmarkStart w:id="46" w:name="_Toc100429909"/>
      <w:r>
        <w:rPr>
          <w:b/>
          <w:sz w:val="28"/>
          <w:u w:val="single"/>
        </w:rPr>
        <w:lastRenderedPageBreak/>
        <w:t>UKÁZKA PROGRAMU</w:t>
      </w:r>
      <w:bookmarkEnd w:id="46"/>
    </w:p>
    <w:p w14:paraId="0D32E96E" w14:textId="77777777" w:rsidR="00327DEC" w:rsidRPr="003C0923" w:rsidRDefault="00327DEC" w:rsidP="00327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529"/>
          <w:sz w:val="18"/>
          <w:szCs w:val="18"/>
        </w:rPr>
      </w:pPr>
      <w:r w:rsidRPr="003C0923">
        <w:rPr>
          <w:rFonts w:ascii="Courier New" w:hAnsi="Courier New" w:cs="Courier New"/>
          <w:color w:val="212529"/>
          <w:sz w:val="18"/>
          <w:szCs w:val="18"/>
        </w:rPr>
        <w:t> </w:t>
      </w:r>
    </w:p>
    <w:p w14:paraId="16391FE4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>#include "stm8s.h"</w:t>
      </w:r>
    </w:p>
    <w:p w14:paraId="28891864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>#include &lt;stdio.h&gt;</w:t>
      </w:r>
    </w:p>
    <w:p w14:paraId="2E796E66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>#include "assert.h"</w:t>
      </w:r>
    </w:p>
    <w:p w14:paraId="038D1022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>#include "milis.h"</w:t>
      </w:r>
    </w:p>
    <w:p w14:paraId="55B089FE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>#include "keypad.h"</w:t>
      </w:r>
    </w:p>
    <w:p w14:paraId="70AAC477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>#include "delay.h"</w:t>
      </w:r>
    </w:p>
    <w:p w14:paraId="623FF859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14:paraId="4B27568F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i/>
          <w:iCs/>
          <w:color w:val="666666"/>
          <w:sz w:val="22"/>
          <w:szCs w:val="22"/>
        </w:rPr>
        <w:t>//Max7219</w:t>
      </w:r>
    </w:p>
    <w:p w14:paraId="3F3078D3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>#define CLK_PORT GPIOG</w:t>
      </w:r>
    </w:p>
    <w:p w14:paraId="41981E6E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>#define CLK_PIN GPIO_PIN_2</w:t>
      </w:r>
    </w:p>
    <w:p w14:paraId="03D42B65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14:paraId="7D917577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>#define CS_PORT GPIOG</w:t>
      </w:r>
    </w:p>
    <w:p w14:paraId="505443C6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>#define CS_PIN GPIO_PIN_3</w:t>
      </w:r>
    </w:p>
    <w:p w14:paraId="4BB8F259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14:paraId="11361DFF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>#define DIN_PORT GPIOE</w:t>
      </w:r>
    </w:p>
    <w:p w14:paraId="6429750F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>#define DIN_PIN GPIO_PIN_3</w:t>
      </w:r>
    </w:p>
    <w:p w14:paraId="3B2618CD" w14:textId="42AAE4EF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14:paraId="3F924870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>#define SET(BAGR) GPIO_WriteHigh(BAGR##_PORT, BAGR##_PIN)</w:t>
      </w:r>
    </w:p>
    <w:p w14:paraId="69F1D3F7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>#define CLR(BAGR) GPIO_WriteLow(BAGR##_PORT, BAGR##_PIN)</w:t>
      </w:r>
    </w:p>
    <w:p w14:paraId="0B935A19" w14:textId="735F2B96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</w:p>
    <w:p w14:paraId="2EF421DD" w14:textId="20B53D93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 xml:space="preserve">#define NOOP </w:t>
      </w:r>
      <w:r>
        <w:rPr>
          <w:color w:val="339933"/>
          <w:sz w:val="22"/>
          <w:szCs w:val="22"/>
        </w:rPr>
        <w:tab/>
      </w:r>
      <w:r>
        <w:rPr>
          <w:color w:val="339933"/>
          <w:sz w:val="22"/>
          <w:szCs w:val="22"/>
        </w:rPr>
        <w:tab/>
        <w:t xml:space="preserve">  </w:t>
      </w:r>
      <w:r w:rsidR="00121461">
        <w:rPr>
          <w:color w:val="339933"/>
          <w:sz w:val="22"/>
          <w:szCs w:val="22"/>
        </w:rPr>
        <w:tab/>
      </w:r>
      <w:r>
        <w:rPr>
          <w:color w:val="339933"/>
          <w:sz w:val="22"/>
          <w:szCs w:val="22"/>
        </w:rPr>
        <w:t>0</w:t>
      </w:r>
    </w:p>
    <w:p w14:paraId="66C3D846" w14:textId="2679AA6D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 xml:space="preserve">#define DIGIT0 </w:t>
      </w:r>
      <w:r>
        <w:rPr>
          <w:color w:val="339933"/>
          <w:sz w:val="22"/>
          <w:szCs w:val="22"/>
        </w:rPr>
        <w:tab/>
      </w:r>
      <w:r>
        <w:rPr>
          <w:color w:val="339933"/>
          <w:sz w:val="22"/>
          <w:szCs w:val="22"/>
        </w:rPr>
        <w:tab/>
        <w:t>1</w:t>
      </w:r>
      <w:r>
        <w:rPr>
          <w:color w:val="339933"/>
          <w:sz w:val="22"/>
          <w:szCs w:val="22"/>
        </w:rPr>
        <w:tab/>
      </w:r>
    </w:p>
    <w:p w14:paraId="024CF017" w14:textId="6057E1AE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 xml:space="preserve">#define DIGIT1 </w:t>
      </w:r>
      <w:r>
        <w:rPr>
          <w:color w:val="339933"/>
          <w:sz w:val="22"/>
          <w:szCs w:val="22"/>
        </w:rPr>
        <w:tab/>
      </w:r>
      <w:r>
        <w:rPr>
          <w:color w:val="339933"/>
          <w:sz w:val="22"/>
          <w:szCs w:val="22"/>
        </w:rPr>
        <w:tab/>
        <w:t>2</w:t>
      </w:r>
      <w:r>
        <w:rPr>
          <w:color w:val="339933"/>
          <w:sz w:val="22"/>
          <w:szCs w:val="22"/>
        </w:rPr>
        <w:tab/>
      </w:r>
    </w:p>
    <w:p w14:paraId="5CA36318" w14:textId="07656745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 xml:space="preserve">#define DIGIT2 </w:t>
      </w:r>
      <w:r>
        <w:rPr>
          <w:color w:val="339933"/>
          <w:sz w:val="22"/>
          <w:szCs w:val="22"/>
        </w:rPr>
        <w:tab/>
      </w:r>
      <w:r>
        <w:rPr>
          <w:color w:val="339933"/>
          <w:sz w:val="22"/>
          <w:szCs w:val="22"/>
        </w:rPr>
        <w:tab/>
        <w:t>3</w:t>
      </w:r>
      <w:r>
        <w:rPr>
          <w:color w:val="339933"/>
          <w:sz w:val="22"/>
          <w:szCs w:val="22"/>
        </w:rPr>
        <w:tab/>
      </w:r>
    </w:p>
    <w:p w14:paraId="031D672B" w14:textId="5837662E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 xml:space="preserve">#define DIGIT3 </w:t>
      </w:r>
      <w:r>
        <w:rPr>
          <w:color w:val="339933"/>
          <w:sz w:val="22"/>
          <w:szCs w:val="22"/>
        </w:rPr>
        <w:tab/>
      </w:r>
      <w:r>
        <w:rPr>
          <w:color w:val="339933"/>
          <w:sz w:val="22"/>
          <w:szCs w:val="22"/>
        </w:rPr>
        <w:tab/>
        <w:t>4</w:t>
      </w:r>
      <w:r>
        <w:rPr>
          <w:color w:val="339933"/>
          <w:sz w:val="22"/>
          <w:szCs w:val="22"/>
        </w:rPr>
        <w:tab/>
      </w:r>
    </w:p>
    <w:p w14:paraId="1A0B7FC4" w14:textId="16E918B4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 xml:space="preserve">#define DIGIT4 </w:t>
      </w:r>
      <w:r>
        <w:rPr>
          <w:color w:val="339933"/>
          <w:sz w:val="22"/>
          <w:szCs w:val="22"/>
        </w:rPr>
        <w:tab/>
      </w:r>
      <w:r>
        <w:rPr>
          <w:color w:val="339933"/>
          <w:sz w:val="22"/>
          <w:szCs w:val="22"/>
        </w:rPr>
        <w:tab/>
        <w:t>5</w:t>
      </w:r>
      <w:r>
        <w:rPr>
          <w:color w:val="339933"/>
          <w:sz w:val="22"/>
          <w:szCs w:val="22"/>
        </w:rPr>
        <w:tab/>
      </w:r>
    </w:p>
    <w:p w14:paraId="46313CF3" w14:textId="1D81C82D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 xml:space="preserve">#define DIGIT5 </w:t>
      </w:r>
      <w:r>
        <w:rPr>
          <w:color w:val="339933"/>
          <w:sz w:val="22"/>
          <w:szCs w:val="22"/>
        </w:rPr>
        <w:tab/>
      </w:r>
      <w:r>
        <w:rPr>
          <w:color w:val="339933"/>
          <w:sz w:val="22"/>
          <w:szCs w:val="22"/>
        </w:rPr>
        <w:tab/>
        <w:t>6</w:t>
      </w:r>
      <w:r>
        <w:rPr>
          <w:color w:val="339933"/>
          <w:sz w:val="22"/>
          <w:szCs w:val="22"/>
        </w:rPr>
        <w:tab/>
      </w:r>
    </w:p>
    <w:p w14:paraId="69FC1057" w14:textId="3CC2F019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 xml:space="preserve">#define DIGIT6 </w:t>
      </w:r>
      <w:r>
        <w:rPr>
          <w:color w:val="339933"/>
          <w:sz w:val="22"/>
          <w:szCs w:val="22"/>
        </w:rPr>
        <w:tab/>
      </w:r>
      <w:r>
        <w:rPr>
          <w:color w:val="339933"/>
          <w:sz w:val="22"/>
          <w:szCs w:val="22"/>
        </w:rPr>
        <w:tab/>
        <w:t>7</w:t>
      </w:r>
      <w:r>
        <w:rPr>
          <w:color w:val="339933"/>
          <w:sz w:val="22"/>
          <w:szCs w:val="22"/>
        </w:rPr>
        <w:tab/>
      </w:r>
    </w:p>
    <w:p w14:paraId="060BC030" w14:textId="03B47396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 xml:space="preserve">#define DIGIT7 </w:t>
      </w:r>
      <w:r>
        <w:rPr>
          <w:color w:val="339933"/>
          <w:sz w:val="22"/>
          <w:szCs w:val="22"/>
        </w:rPr>
        <w:tab/>
      </w:r>
      <w:r>
        <w:rPr>
          <w:color w:val="339933"/>
          <w:sz w:val="22"/>
          <w:szCs w:val="22"/>
        </w:rPr>
        <w:tab/>
        <w:t>8</w:t>
      </w:r>
      <w:r>
        <w:rPr>
          <w:color w:val="339933"/>
          <w:sz w:val="22"/>
          <w:szCs w:val="22"/>
        </w:rPr>
        <w:tab/>
      </w:r>
    </w:p>
    <w:p w14:paraId="0BD8981B" w14:textId="1D5291EA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 xml:space="preserve">#define DECODE_MODE </w:t>
      </w:r>
      <w:r w:rsidR="00121461">
        <w:rPr>
          <w:color w:val="339933"/>
          <w:sz w:val="22"/>
          <w:szCs w:val="22"/>
        </w:rPr>
        <w:tab/>
      </w:r>
      <w:r w:rsidR="00121461">
        <w:rPr>
          <w:color w:val="339933"/>
          <w:sz w:val="22"/>
          <w:szCs w:val="22"/>
        </w:rPr>
        <w:tab/>
      </w:r>
      <w:r>
        <w:rPr>
          <w:color w:val="339933"/>
          <w:sz w:val="22"/>
          <w:szCs w:val="22"/>
        </w:rPr>
        <w:t>9</w:t>
      </w:r>
      <w:r>
        <w:rPr>
          <w:color w:val="339933"/>
          <w:sz w:val="22"/>
          <w:szCs w:val="22"/>
        </w:rPr>
        <w:tab/>
      </w:r>
    </w:p>
    <w:p w14:paraId="0F4FECCC" w14:textId="267CD49D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 xml:space="preserve">#define INTENSITY </w:t>
      </w:r>
      <w:r>
        <w:rPr>
          <w:color w:val="339933"/>
          <w:sz w:val="22"/>
          <w:szCs w:val="22"/>
        </w:rPr>
        <w:tab/>
      </w:r>
      <w:r w:rsidR="00121461">
        <w:rPr>
          <w:color w:val="339933"/>
          <w:sz w:val="22"/>
          <w:szCs w:val="22"/>
        </w:rPr>
        <w:tab/>
      </w:r>
      <w:r>
        <w:rPr>
          <w:color w:val="339933"/>
          <w:sz w:val="22"/>
          <w:szCs w:val="22"/>
        </w:rPr>
        <w:t>10</w:t>
      </w:r>
      <w:r>
        <w:rPr>
          <w:color w:val="339933"/>
          <w:sz w:val="22"/>
          <w:szCs w:val="22"/>
        </w:rPr>
        <w:tab/>
      </w:r>
    </w:p>
    <w:p w14:paraId="083C0F4D" w14:textId="1DF5584A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 xml:space="preserve">#define SCAN_LIMIT </w:t>
      </w:r>
      <w:r>
        <w:rPr>
          <w:color w:val="339933"/>
          <w:sz w:val="22"/>
          <w:szCs w:val="22"/>
        </w:rPr>
        <w:tab/>
      </w:r>
      <w:r w:rsidR="00121461">
        <w:rPr>
          <w:color w:val="339933"/>
          <w:sz w:val="22"/>
          <w:szCs w:val="22"/>
        </w:rPr>
        <w:tab/>
      </w:r>
      <w:r>
        <w:rPr>
          <w:color w:val="339933"/>
          <w:sz w:val="22"/>
          <w:szCs w:val="22"/>
        </w:rPr>
        <w:t>11</w:t>
      </w:r>
      <w:r>
        <w:rPr>
          <w:color w:val="339933"/>
          <w:sz w:val="22"/>
          <w:szCs w:val="22"/>
        </w:rPr>
        <w:tab/>
      </w:r>
    </w:p>
    <w:p w14:paraId="0323B180" w14:textId="6848CCC5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 xml:space="preserve">#define SHUTDOWN </w:t>
      </w:r>
      <w:r>
        <w:rPr>
          <w:color w:val="339933"/>
          <w:sz w:val="22"/>
          <w:szCs w:val="22"/>
        </w:rPr>
        <w:tab/>
      </w:r>
      <w:r w:rsidR="00121461">
        <w:rPr>
          <w:color w:val="339933"/>
          <w:sz w:val="22"/>
          <w:szCs w:val="22"/>
        </w:rPr>
        <w:tab/>
      </w:r>
      <w:r>
        <w:rPr>
          <w:color w:val="339933"/>
          <w:sz w:val="22"/>
          <w:szCs w:val="22"/>
        </w:rPr>
        <w:t>12</w:t>
      </w:r>
      <w:r>
        <w:rPr>
          <w:color w:val="339933"/>
          <w:sz w:val="22"/>
          <w:szCs w:val="22"/>
        </w:rPr>
        <w:tab/>
      </w:r>
    </w:p>
    <w:p w14:paraId="0B5D3BA4" w14:textId="79D9757A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 xml:space="preserve">#define DISPLAY_TEST </w:t>
      </w:r>
      <w:r>
        <w:rPr>
          <w:color w:val="339933"/>
          <w:sz w:val="22"/>
          <w:szCs w:val="22"/>
        </w:rPr>
        <w:tab/>
        <w:t>15</w:t>
      </w:r>
    </w:p>
    <w:p w14:paraId="12C5C8A4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14:paraId="7C938512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i/>
          <w:iCs/>
          <w:color w:val="666666"/>
          <w:sz w:val="22"/>
          <w:szCs w:val="22"/>
        </w:rPr>
        <w:t>// argumenty pro SHUTDOWN</w:t>
      </w:r>
    </w:p>
    <w:p w14:paraId="4264F761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>#define DISPLAY_ON</w:t>
      </w:r>
      <w:r>
        <w:rPr>
          <w:color w:val="339933"/>
          <w:sz w:val="22"/>
          <w:szCs w:val="22"/>
        </w:rPr>
        <w:tab/>
      </w:r>
      <w:r>
        <w:rPr>
          <w:color w:val="339933"/>
          <w:sz w:val="22"/>
          <w:szCs w:val="22"/>
        </w:rPr>
        <w:tab/>
        <w:t>1</w:t>
      </w:r>
      <w:r>
        <w:rPr>
          <w:color w:val="339933"/>
          <w:sz w:val="22"/>
          <w:szCs w:val="22"/>
        </w:rPr>
        <w:tab/>
        <w:t>// zapne displej</w:t>
      </w:r>
    </w:p>
    <w:p w14:paraId="3673172F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>#define DISPLAY_OFF</w:t>
      </w:r>
      <w:r>
        <w:rPr>
          <w:color w:val="339933"/>
          <w:sz w:val="22"/>
          <w:szCs w:val="22"/>
        </w:rPr>
        <w:tab/>
      </w:r>
      <w:r>
        <w:rPr>
          <w:color w:val="339933"/>
          <w:sz w:val="22"/>
          <w:szCs w:val="22"/>
        </w:rPr>
        <w:tab/>
        <w:t>0</w:t>
      </w:r>
      <w:r>
        <w:rPr>
          <w:color w:val="339933"/>
          <w:sz w:val="22"/>
          <w:szCs w:val="22"/>
        </w:rPr>
        <w:tab/>
        <w:t>// vypne displej</w:t>
      </w:r>
    </w:p>
    <w:p w14:paraId="784D42D5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i/>
          <w:iCs/>
          <w:color w:val="666666"/>
          <w:sz w:val="22"/>
          <w:szCs w:val="22"/>
        </w:rPr>
        <w:t>// argumenty pro DISPLAY_TEST</w:t>
      </w:r>
    </w:p>
    <w:p w14:paraId="4709E0A3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 xml:space="preserve">#define DISPLAY_TEST_ON </w:t>
      </w:r>
      <w:r>
        <w:rPr>
          <w:color w:val="339933"/>
          <w:sz w:val="22"/>
          <w:szCs w:val="22"/>
        </w:rPr>
        <w:tab/>
        <w:t>1</w:t>
      </w:r>
      <w:r>
        <w:rPr>
          <w:color w:val="339933"/>
          <w:sz w:val="22"/>
          <w:szCs w:val="22"/>
        </w:rPr>
        <w:tab/>
        <w:t>// zapne test displeje</w:t>
      </w:r>
    </w:p>
    <w:p w14:paraId="60FB9F69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 xml:space="preserve">#define DISPLAY_TEST_OFF </w:t>
      </w:r>
      <w:r>
        <w:rPr>
          <w:color w:val="339933"/>
          <w:sz w:val="22"/>
          <w:szCs w:val="22"/>
        </w:rPr>
        <w:tab/>
        <w:t>0</w:t>
      </w:r>
      <w:r>
        <w:rPr>
          <w:color w:val="339933"/>
          <w:sz w:val="22"/>
          <w:szCs w:val="22"/>
        </w:rPr>
        <w:tab/>
        <w:t>// vypne test displeje</w:t>
      </w:r>
    </w:p>
    <w:p w14:paraId="301F62F3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i/>
          <w:iCs/>
          <w:color w:val="666666"/>
          <w:sz w:val="22"/>
          <w:szCs w:val="22"/>
        </w:rPr>
        <w:t>// argumenty pro DECODE_MOD</w:t>
      </w:r>
    </w:p>
    <w:p w14:paraId="3F23DC05" w14:textId="311D8C3A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>#define DECODE_ALL</w:t>
      </w:r>
      <w:r>
        <w:rPr>
          <w:color w:val="339933"/>
          <w:sz w:val="22"/>
          <w:szCs w:val="22"/>
        </w:rPr>
        <w:tab/>
      </w:r>
      <w:r>
        <w:rPr>
          <w:color w:val="339933"/>
          <w:sz w:val="22"/>
          <w:szCs w:val="22"/>
        </w:rPr>
        <w:tab/>
        <w:t xml:space="preserve">0b11111111 </w:t>
      </w:r>
    </w:p>
    <w:p w14:paraId="22A8837E" w14:textId="771F608F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339933"/>
          <w:sz w:val="22"/>
          <w:szCs w:val="22"/>
        </w:rPr>
        <w:t>#define DECODE_NONE</w:t>
      </w:r>
      <w:r>
        <w:rPr>
          <w:color w:val="339933"/>
          <w:sz w:val="22"/>
          <w:szCs w:val="22"/>
        </w:rPr>
        <w:tab/>
      </w:r>
      <w:r>
        <w:rPr>
          <w:color w:val="339933"/>
          <w:sz w:val="22"/>
          <w:szCs w:val="22"/>
        </w:rPr>
        <w:tab/>
        <w:t>0</w:t>
      </w:r>
    </w:p>
    <w:p w14:paraId="35C93C82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14:paraId="042328DD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i/>
          <w:iCs/>
          <w:color w:val="666666"/>
          <w:sz w:val="22"/>
          <w:szCs w:val="22"/>
        </w:rPr>
        <w:t>//UART komunikace</w:t>
      </w:r>
    </w:p>
    <w:p w14:paraId="53E34D66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993333"/>
          <w:sz w:val="22"/>
          <w:szCs w:val="22"/>
        </w:rPr>
        <w:t>char</w:t>
      </w:r>
      <w:r>
        <w:rPr>
          <w:color w:val="212529"/>
          <w:sz w:val="22"/>
          <w:szCs w:val="22"/>
        </w:rPr>
        <w:t xml:space="preserve"> </w:t>
      </w:r>
      <w:r>
        <w:rPr>
          <w:color w:val="000066"/>
          <w:sz w:val="22"/>
          <w:szCs w:val="22"/>
        </w:rPr>
        <w:t>putchar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(</w:t>
      </w:r>
      <w:r>
        <w:rPr>
          <w:color w:val="993333"/>
          <w:sz w:val="22"/>
          <w:szCs w:val="22"/>
        </w:rPr>
        <w:t>char</w:t>
      </w:r>
      <w:r>
        <w:rPr>
          <w:color w:val="212529"/>
          <w:sz w:val="22"/>
          <w:szCs w:val="22"/>
        </w:rPr>
        <w:t xml:space="preserve"> c</w:t>
      </w:r>
      <w:r>
        <w:rPr>
          <w:color w:val="009900"/>
          <w:sz w:val="22"/>
          <w:szCs w:val="22"/>
        </w:rPr>
        <w:t>)</w:t>
      </w:r>
    </w:p>
    <w:p w14:paraId="521D14DA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009900"/>
          <w:sz w:val="22"/>
          <w:szCs w:val="22"/>
        </w:rPr>
        <w:t>{</w:t>
      </w:r>
    </w:p>
    <w:p w14:paraId="40B5BE05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>
        <w:rPr>
          <w:i/>
          <w:iCs/>
          <w:color w:val="808080"/>
          <w:sz w:val="22"/>
          <w:szCs w:val="22"/>
        </w:rPr>
        <w:t>/* Write a character to the UART1 */</w:t>
      </w:r>
    </w:p>
    <w:p w14:paraId="1747A2F5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UART1_SendData8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c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32433C04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>
        <w:rPr>
          <w:i/>
          <w:iCs/>
          <w:color w:val="808080"/>
          <w:sz w:val="22"/>
          <w:szCs w:val="22"/>
        </w:rPr>
        <w:t>/* Loop until the end of transmission */</w:t>
      </w:r>
    </w:p>
    <w:p w14:paraId="586222F8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>
        <w:rPr>
          <w:color w:val="B1B100"/>
          <w:sz w:val="22"/>
          <w:szCs w:val="22"/>
        </w:rPr>
        <w:t>while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UART1_GetFlagStatus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UART1_FLAG_TXE</w:t>
      </w:r>
      <w:r>
        <w:rPr>
          <w:color w:val="009900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color w:val="339933"/>
          <w:sz w:val="22"/>
          <w:szCs w:val="22"/>
        </w:rPr>
        <w:t>==</w:t>
      </w:r>
      <w:r>
        <w:rPr>
          <w:color w:val="212529"/>
          <w:sz w:val="22"/>
          <w:szCs w:val="22"/>
        </w:rPr>
        <w:t xml:space="preserve"> RESET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47E462CE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14:paraId="1FAF4318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>
        <w:rPr>
          <w:color w:val="B1B100"/>
          <w:sz w:val="22"/>
          <w:szCs w:val="22"/>
        </w:rPr>
        <w:t>return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c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21ADA36C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009900"/>
          <w:sz w:val="22"/>
          <w:szCs w:val="22"/>
        </w:rPr>
        <w:t>}</w:t>
      </w:r>
    </w:p>
    <w:p w14:paraId="1D632673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14:paraId="7FC6D6CD" w14:textId="28E2CCB2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993333"/>
          <w:sz w:val="22"/>
          <w:szCs w:val="22"/>
        </w:rPr>
        <w:lastRenderedPageBreak/>
        <w:t>char</w:t>
      </w:r>
      <w:r>
        <w:rPr>
          <w:color w:val="212529"/>
          <w:sz w:val="22"/>
          <w:szCs w:val="22"/>
        </w:rPr>
        <w:t xml:space="preserve"> </w:t>
      </w:r>
      <w:r>
        <w:rPr>
          <w:color w:val="000066"/>
          <w:sz w:val="22"/>
          <w:szCs w:val="22"/>
        </w:rPr>
        <w:t>getchar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(</w:t>
      </w:r>
      <w:r>
        <w:rPr>
          <w:color w:val="993333"/>
          <w:sz w:val="22"/>
          <w:szCs w:val="22"/>
        </w:rPr>
        <w:t>void</w:t>
      </w:r>
      <w:r>
        <w:rPr>
          <w:color w:val="009900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i/>
          <w:iCs/>
          <w:color w:val="666666"/>
          <w:sz w:val="22"/>
          <w:szCs w:val="22"/>
        </w:rPr>
        <w:t xml:space="preserve">//funkce </w:t>
      </w:r>
      <w:r w:rsidR="00121461">
        <w:rPr>
          <w:i/>
          <w:iCs/>
          <w:color w:val="666666"/>
          <w:sz w:val="22"/>
          <w:szCs w:val="22"/>
        </w:rPr>
        <w:t>č</w:t>
      </w:r>
      <w:r>
        <w:rPr>
          <w:i/>
          <w:iCs/>
          <w:color w:val="666666"/>
          <w:sz w:val="22"/>
          <w:szCs w:val="22"/>
        </w:rPr>
        <w:t>te</w:t>
      </w:r>
      <w:r w:rsidR="00121461">
        <w:rPr>
          <w:i/>
          <w:iCs/>
          <w:color w:val="666666"/>
          <w:sz w:val="22"/>
          <w:szCs w:val="22"/>
        </w:rPr>
        <w:t xml:space="preserve"> </w:t>
      </w:r>
      <w:r>
        <w:rPr>
          <w:i/>
          <w:iCs/>
          <w:color w:val="666666"/>
          <w:sz w:val="22"/>
          <w:szCs w:val="22"/>
        </w:rPr>
        <w:t>vstup z UART</w:t>
      </w:r>
    </w:p>
    <w:p w14:paraId="0A2B6C30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009900"/>
          <w:sz w:val="22"/>
          <w:szCs w:val="22"/>
        </w:rPr>
        <w:t>{</w:t>
      </w:r>
    </w:p>
    <w:p w14:paraId="3EE22EB3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>
        <w:rPr>
          <w:color w:val="993333"/>
          <w:sz w:val="22"/>
          <w:szCs w:val="22"/>
        </w:rPr>
        <w:t>int</w:t>
      </w:r>
      <w:r>
        <w:rPr>
          <w:color w:val="212529"/>
          <w:sz w:val="22"/>
          <w:szCs w:val="22"/>
        </w:rPr>
        <w:t xml:space="preserve"> c </w:t>
      </w:r>
      <w:r>
        <w:rPr>
          <w:color w:val="339933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0</w:t>
      </w:r>
      <w:r>
        <w:rPr>
          <w:color w:val="339933"/>
          <w:sz w:val="22"/>
          <w:szCs w:val="22"/>
        </w:rPr>
        <w:t>;</w:t>
      </w:r>
    </w:p>
    <w:p w14:paraId="0ADF427C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>
        <w:rPr>
          <w:color w:val="B1B100"/>
          <w:sz w:val="22"/>
          <w:szCs w:val="22"/>
        </w:rPr>
        <w:t>while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UART1_GetFlagStatus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UART1_FLAG_RXNE</w:t>
      </w:r>
      <w:r>
        <w:rPr>
          <w:color w:val="009900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color w:val="339933"/>
          <w:sz w:val="22"/>
          <w:szCs w:val="22"/>
        </w:rPr>
        <w:t>==</w:t>
      </w:r>
      <w:r>
        <w:rPr>
          <w:color w:val="212529"/>
          <w:sz w:val="22"/>
          <w:szCs w:val="22"/>
        </w:rPr>
        <w:t xml:space="preserve"> RESET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3206557B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 xml:space="preserve">c </w:t>
      </w:r>
      <w:r>
        <w:rPr>
          <w:color w:val="339933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UART1_ReceiveData8</w:t>
      </w:r>
      <w:r>
        <w:rPr>
          <w:color w:val="009900"/>
          <w:sz w:val="22"/>
          <w:szCs w:val="22"/>
        </w:rPr>
        <w:t>()</w:t>
      </w:r>
      <w:r>
        <w:rPr>
          <w:color w:val="339933"/>
          <w:sz w:val="22"/>
          <w:szCs w:val="22"/>
        </w:rPr>
        <w:t>;</w:t>
      </w:r>
    </w:p>
    <w:p w14:paraId="380A1FA2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</w:t>
      </w:r>
      <w:r>
        <w:rPr>
          <w:color w:val="B1B100"/>
          <w:sz w:val="22"/>
          <w:szCs w:val="22"/>
        </w:rPr>
        <w:t>return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c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2CE96087" w14:textId="3095C23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009900"/>
          <w:sz w:val="22"/>
          <w:szCs w:val="22"/>
        </w:rPr>
        <w:t>}</w:t>
      </w:r>
    </w:p>
    <w:p w14:paraId="1028F243" w14:textId="1EDA7AE1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i/>
          <w:iCs/>
          <w:color w:val="666666"/>
          <w:sz w:val="22"/>
          <w:szCs w:val="22"/>
        </w:rPr>
        <w:t>//Povoleni UART1</w:t>
      </w:r>
    </w:p>
    <w:p w14:paraId="0DE2B84E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993333"/>
          <w:sz w:val="22"/>
          <w:szCs w:val="22"/>
        </w:rPr>
        <w:t>void</w:t>
      </w:r>
      <w:r>
        <w:rPr>
          <w:color w:val="212529"/>
          <w:sz w:val="22"/>
          <w:szCs w:val="22"/>
        </w:rPr>
        <w:t xml:space="preserve"> init_uart1</w:t>
      </w:r>
      <w:r>
        <w:rPr>
          <w:color w:val="009900"/>
          <w:sz w:val="22"/>
          <w:szCs w:val="22"/>
        </w:rPr>
        <w:t>(</w:t>
      </w:r>
      <w:r>
        <w:rPr>
          <w:color w:val="993333"/>
          <w:sz w:val="22"/>
          <w:szCs w:val="22"/>
        </w:rPr>
        <w:t>void</w:t>
      </w:r>
      <w:r>
        <w:rPr>
          <w:color w:val="009900"/>
          <w:sz w:val="22"/>
          <w:szCs w:val="22"/>
        </w:rPr>
        <w:t>)</w:t>
      </w:r>
    </w:p>
    <w:p w14:paraId="4DC53225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009900"/>
          <w:sz w:val="22"/>
          <w:szCs w:val="22"/>
        </w:rPr>
        <w:t>{</w:t>
      </w:r>
    </w:p>
    <w:p w14:paraId="21219CEB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UART1_DeInit</w:t>
      </w:r>
      <w:r>
        <w:rPr>
          <w:color w:val="009900"/>
          <w:sz w:val="22"/>
          <w:szCs w:val="22"/>
        </w:rPr>
        <w:t>()</w:t>
      </w:r>
      <w:r>
        <w:rPr>
          <w:color w:val="339933"/>
          <w:sz w:val="22"/>
          <w:szCs w:val="22"/>
        </w:rPr>
        <w:t>;</w:t>
      </w:r>
      <w:r>
        <w:rPr>
          <w:color w:val="212529"/>
          <w:sz w:val="22"/>
          <w:szCs w:val="22"/>
        </w:rPr>
        <w:t xml:space="preserve">         </w:t>
      </w:r>
      <w:r>
        <w:rPr>
          <w:i/>
          <w:iCs/>
          <w:color w:val="666666"/>
          <w:sz w:val="22"/>
          <w:szCs w:val="22"/>
        </w:rPr>
        <w:t>// smazat starou konfiguraci</w:t>
      </w:r>
    </w:p>
    <w:p w14:paraId="218DB74B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UART1_Init</w:t>
      </w:r>
      <w:r>
        <w:rPr>
          <w:color w:val="009900"/>
          <w:sz w:val="22"/>
          <w:szCs w:val="22"/>
        </w:rPr>
        <w:t>((</w:t>
      </w:r>
      <w:r>
        <w:rPr>
          <w:color w:val="993333"/>
          <w:sz w:val="22"/>
          <w:szCs w:val="22"/>
        </w:rPr>
        <w:t>uint32_t</w:t>
      </w:r>
      <w:r>
        <w:rPr>
          <w:color w:val="009900"/>
          <w:sz w:val="22"/>
          <w:szCs w:val="22"/>
        </w:rPr>
        <w:t>)</w:t>
      </w:r>
      <w:r>
        <w:rPr>
          <w:color w:val="0000DD"/>
          <w:sz w:val="22"/>
          <w:szCs w:val="22"/>
        </w:rPr>
        <w:t>115200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i/>
          <w:iCs/>
          <w:color w:val="666666"/>
          <w:sz w:val="22"/>
          <w:szCs w:val="22"/>
        </w:rPr>
        <w:t>//Nova konfigurace</w:t>
      </w:r>
    </w:p>
    <w:p w14:paraId="54BD7C81" w14:textId="132E1294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UART1_WORDLENGTH_8D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</w:p>
    <w:p w14:paraId="045E4CEA" w14:textId="4EA13EF2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UART1_STOPBITS_1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</w:p>
    <w:p w14:paraId="7DAD2262" w14:textId="7E8BD46C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UART1_PARITY_NO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="00121461">
        <w:rPr>
          <w:color w:val="212529"/>
          <w:sz w:val="22"/>
          <w:szCs w:val="22"/>
        </w:rPr>
        <w:tab/>
      </w:r>
      <w:r w:rsidR="00121461"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>UART1_SYNCMODE_CLOCK_DISABLE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UART1_MODE_TXRX_ENABLE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6F1E000F" w14:textId="16F6FD8B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009900"/>
          <w:sz w:val="22"/>
          <w:szCs w:val="22"/>
        </w:rPr>
        <w:t>}</w:t>
      </w:r>
    </w:p>
    <w:p w14:paraId="6CF5292C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993333"/>
          <w:sz w:val="22"/>
          <w:szCs w:val="22"/>
        </w:rPr>
        <w:t>void</w:t>
      </w:r>
      <w:r>
        <w:rPr>
          <w:color w:val="212529"/>
          <w:sz w:val="22"/>
          <w:szCs w:val="22"/>
        </w:rPr>
        <w:t xml:space="preserve"> max7219</w:t>
      </w:r>
      <w:r>
        <w:rPr>
          <w:color w:val="009900"/>
          <w:sz w:val="22"/>
          <w:szCs w:val="22"/>
        </w:rPr>
        <w:t>(</w:t>
      </w:r>
      <w:r>
        <w:rPr>
          <w:color w:val="993333"/>
          <w:sz w:val="22"/>
          <w:szCs w:val="22"/>
        </w:rPr>
        <w:t>uint8_t</w:t>
      </w:r>
      <w:r>
        <w:rPr>
          <w:color w:val="212529"/>
          <w:sz w:val="22"/>
          <w:szCs w:val="22"/>
        </w:rPr>
        <w:t xml:space="preserve"> address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993333"/>
          <w:sz w:val="22"/>
          <w:szCs w:val="22"/>
        </w:rPr>
        <w:t>uint8_t</w:t>
      </w:r>
      <w:r>
        <w:rPr>
          <w:color w:val="212529"/>
          <w:sz w:val="22"/>
          <w:szCs w:val="22"/>
        </w:rPr>
        <w:t xml:space="preserve"> data</w:t>
      </w:r>
      <w:r>
        <w:rPr>
          <w:color w:val="009900"/>
          <w:sz w:val="22"/>
          <w:szCs w:val="22"/>
        </w:rPr>
        <w:t>)</w:t>
      </w:r>
    </w:p>
    <w:p w14:paraId="14396237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009900"/>
          <w:sz w:val="22"/>
          <w:szCs w:val="22"/>
        </w:rPr>
        <w:t>{</w:t>
      </w:r>
    </w:p>
    <w:p w14:paraId="78799ABD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993333"/>
          <w:sz w:val="22"/>
          <w:szCs w:val="22"/>
        </w:rPr>
        <w:t>uint16_t</w:t>
      </w:r>
      <w:r>
        <w:rPr>
          <w:color w:val="212529"/>
          <w:sz w:val="22"/>
          <w:szCs w:val="22"/>
        </w:rPr>
        <w:t xml:space="preserve"> mask</w:t>
      </w:r>
      <w:r>
        <w:rPr>
          <w:color w:val="339933"/>
          <w:sz w:val="22"/>
          <w:szCs w:val="22"/>
        </w:rPr>
        <w:t>;</w:t>
      </w:r>
    </w:p>
    <w:p w14:paraId="6C323ECA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CLR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CS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4D2E5788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mask </w:t>
      </w:r>
      <w:r>
        <w:rPr>
          <w:color w:val="339933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1</w:t>
      </w:r>
      <w:r>
        <w:rPr>
          <w:color w:val="339933"/>
          <w:sz w:val="22"/>
          <w:szCs w:val="22"/>
        </w:rPr>
        <w:t>&lt;&lt;</w:t>
      </w:r>
      <w:r>
        <w:rPr>
          <w:color w:val="0000DD"/>
          <w:sz w:val="22"/>
          <w:szCs w:val="22"/>
        </w:rPr>
        <w:t>7</w:t>
      </w:r>
      <w:r>
        <w:rPr>
          <w:color w:val="339933"/>
          <w:sz w:val="22"/>
          <w:szCs w:val="22"/>
        </w:rPr>
        <w:t>;</w:t>
      </w:r>
    </w:p>
    <w:p w14:paraId="05E0D520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B1B100"/>
          <w:sz w:val="22"/>
          <w:szCs w:val="22"/>
        </w:rPr>
        <w:t>while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mask</w:t>
      </w:r>
      <w:r>
        <w:rPr>
          <w:color w:val="009900"/>
          <w:sz w:val="22"/>
          <w:szCs w:val="22"/>
        </w:rPr>
        <w:t>){</w:t>
      </w:r>
    </w:p>
    <w:p w14:paraId="1D5CE280" w14:textId="58E3161B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="00121461"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>CLR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CLK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0F6A12FB" w14:textId="521297F6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="00121461">
        <w:rPr>
          <w:color w:val="212529"/>
          <w:sz w:val="22"/>
          <w:szCs w:val="22"/>
        </w:rPr>
        <w:tab/>
      </w:r>
      <w:r>
        <w:rPr>
          <w:color w:val="B1B100"/>
          <w:sz w:val="22"/>
          <w:szCs w:val="22"/>
        </w:rPr>
        <w:t>if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 xml:space="preserve">address </w:t>
      </w:r>
      <w:r>
        <w:rPr>
          <w:color w:val="339933"/>
          <w:sz w:val="22"/>
          <w:szCs w:val="22"/>
        </w:rPr>
        <w:t>&amp;</w:t>
      </w:r>
      <w:r>
        <w:rPr>
          <w:color w:val="212529"/>
          <w:sz w:val="22"/>
          <w:szCs w:val="22"/>
        </w:rPr>
        <w:t xml:space="preserve"> mask</w:t>
      </w:r>
      <w:r>
        <w:rPr>
          <w:color w:val="009900"/>
          <w:sz w:val="22"/>
          <w:szCs w:val="22"/>
        </w:rPr>
        <w:t>){</w:t>
      </w:r>
    </w:p>
    <w:p w14:paraId="7366EFC9" w14:textId="2E5C9CC6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="00121461"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>SET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DIN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4F09F299" w14:textId="31F71AB1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="00121461">
        <w:rPr>
          <w:color w:val="212529"/>
          <w:sz w:val="22"/>
          <w:szCs w:val="22"/>
        </w:rPr>
        <w:tab/>
      </w:r>
      <w:r>
        <w:rPr>
          <w:color w:val="009900"/>
          <w:sz w:val="22"/>
          <w:szCs w:val="22"/>
        </w:rPr>
        <w:t>}</w:t>
      </w:r>
      <w:r>
        <w:rPr>
          <w:color w:val="212529"/>
          <w:sz w:val="22"/>
          <w:szCs w:val="22"/>
        </w:rPr>
        <w:t xml:space="preserve"> </w:t>
      </w:r>
      <w:r>
        <w:rPr>
          <w:color w:val="B1B100"/>
          <w:sz w:val="22"/>
          <w:szCs w:val="22"/>
        </w:rPr>
        <w:t>else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{</w:t>
      </w:r>
    </w:p>
    <w:p w14:paraId="4BACA5BB" w14:textId="6FC7CC11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="00121461"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>CLR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DIN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395EE215" w14:textId="5EECAB39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="00121461">
        <w:rPr>
          <w:color w:val="212529"/>
          <w:sz w:val="22"/>
          <w:szCs w:val="22"/>
        </w:rPr>
        <w:tab/>
      </w:r>
      <w:r>
        <w:rPr>
          <w:color w:val="009900"/>
          <w:sz w:val="22"/>
          <w:szCs w:val="22"/>
        </w:rPr>
        <w:t>}</w:t>
      </w:r>
    </w:p>
    <w:p w14:paraId="08140FBB" w14:textId="38719E12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="00121461"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>SET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CLK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04AC3315" w14:textId="79C9F5BF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="00121461"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 xml:space="preserve">mask </w:t>
      </w:r>
      <w:r>
        <w:rPr>
          <w:color w:val="339933"/>
          <w:sz w:val="22"/>
          <w:szCs w:val="22"/>
        </w:rPr>
        <w:t>&gt;&gt;=</w:t>
      </w:r>
      <w:r>
        <w:rPr>
          <w:color w:val="0000DD"/>
          <w:sz w:val="22"/>
          <w:szCs w:val="22"/>
        </w:rPr>
        <w:t>1</w:t>
      </w:r>
      <w:r>
        <w:rPr>
          <w:color w:val="339933"/>
          <w:sz w:val="22"/>
          <w:szCs w:val="22"/>
        </w:rPr>
        <w:t>;</w:t>
      </w:r>
    </w:p>
    <w:p w14:paraId="5D305E4E" w14:textId="53E59F1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="00121461"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>CLR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CLK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254970E3" w14:textId="4E9883A1" w:rsidR="004842CE" w:rsidRDefault="004842CE" w:rsidP="00121461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 w:rsidR="00121461">
        <w:rPr>
          <w:color w:val="212529"/>
          <w:sz w:val="22"/>
          <w:szCs w:val="22"/>
        </w:rPr>
        <w:tab/>
      </w:r>
      <w:r>
        <w:rPr>
          <w:color w:val="009900"/>
          <w:sz w:val="22"/>
          <w:szCs w:val="22"/>
        </w:rPr>
        <w:t>}</w:t>
      </w:r>
    </w:p>
    <w:p w14:paraId="0D7C7C40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mask </w:t>
      </w:r>
      <w:r>
        <w:rPr>
          <w:color w:val="339933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1</w:t>
      </w:r>
      <w:r>
        <w:rPr>
          <w:color w:val="339933"/>
          <w:sz w:val="22"/>
          <w:szCs w:val="22"/>
        </w:rPr>
        <w:t>&lt;&lt;</w:t>
      </w:r>
      <w:r>
        <w:rPr>
          <w:color w:val="0000DD"/>
          <w:sz w:val="22"/>
          <w:szCs w:val="22"/>
        </w:rPr>
        <w:t>7</w:t>
      </w:r>
      <w:r>
        <w:rPr>
          <w:color w:val="339933"/>
          <w:sz w:val="22"/>
          <w:szCs w:val="22"/>
        </w:rPr>
        <w:t>;</w:t>
      </w:r>
    </w:p>
    <w:p w14:paraId="7BB7572C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B1B100"/>
          <w:sz w:val="22"/>
          <w:szCs w:val="22"/>
        </w:rPr>
        <w:t>while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mask</w:t>
      </w:r>
      <w:r>
        <w:rPr>
          <w:color w:val="009900"/>
          <w:sz w:val="22"/>
          <w:szCs w:val="22"/>
        </w:rPr>
        <w:t>){</w:t>
      </w:r>
    </w:p>
    <w:p w14:paraId="43982E77" w14:textId="0784A7CD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="00121461"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>CLR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CLK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403B7242" w14:textId="5CF4A6CF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="00121461">
        <w:rPr>
          <w:color w:val="212529"/>
          <w:sz w:val="22"/>
          <w:szCs w:val="22"/>
        </w:rPr>
        <w:tab/>
      </w:r>
      <w:r>
        <w:rPr>
          <w:color w:val="B1B100"/>
          <w:sz w:val="22"/>
          <w:szCs w:val="22"/>
        </w:rPr>
        <w:t>if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 xml:space="preserve">data </w:t>
      </w:r>
      <w:r>
        <w:rPr>
          <w:color w:val="339933"/>
          <w:sz w:val="22"/>
          <w:szCs w:val="22"/>
        </w:rPr>
        <w:t>&amp;</w:t>
      </w:r>
      <w:r>
        <w:rPr>
          <w:color w:val="212529"/>
          <w:sz w:val="22"/>
          <w:szCs w:val="22"/>
        </w:rPr>
        <w:t xml:space="preserve"> mask</w:t>
      </w:r>
      <w:r>
        <w:rPr>
          <w:color w:val="009900"/>
          <w:sz w:val="22"/>
          <w:szCs w:val="22"/>
        </w:rPr>
        <w:t>){</w:t>
      </w:r>
    </w:p>
    <w:p w14:paraId="439B1E73" w14:textId="7240E45A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SET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DIN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30EBFEC4" w14:textId="3E8552B2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009900"/>
          <w:sz w:val="22"/>
          <w:szCs w:val="22"/>
        </w:rPr>
        <w:t>}</w:t>
      </w:r>
      <w:r>
        <w:rPr>
          <w:color w:val="212529"/>
          <w:sz w:val="22"/>
          <w:szCs w:val="22"/>
        </w:rPr>
        <w:t xml:space="preserve"> </w:t>
      </w:r>
      <w:r>
        <w:rPr>
          <w:color w:val="B1B100"/>
          <w:sz w:val="22"/>
          <w:szCs w:val="22"/>
        </w:rPr>
        <w:t>else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{</w:t>
      </w:r>
    </w:p>
    <w:p w14:paraId="689968A3" w14:textId="0971ACB6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CLR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DIN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60502156" w14:textId="68FB6ED9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009900"/>
          <w:sz w:val="22"/>
          <w:szCs w:val="22"/>
        </w:rPr>
        <w:t>}</w:t>
      </w:r>
    </w:p>
    <w:p w14:paraId="7D1BBE33" w14:textId="10D86588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SET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CLK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2C5CA230" w14:textId="58BBDF0F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mask </w:t>
      </w:r>
      <w:r>
        <w:rPr>
          <w:color w:val="339933"/>
          <w:sz w:val="22"/>
          <w:szCs w:val="22"/>
        </w:rPr>
        <w:t>&gt;&gt;=</w:t>
      </w:r>
      <w:r>
        <w:rPr>
          <w:color w:val="0000DD"/>
          <w:sz w:val="22"/>
          <w:szCs w:val="22"/>
        </w:rPr>
        <w:t>1</w:t>
      </w:r>
      <w:r>
        <w:rPr>
          <w:color w:val="339933"/>
          <w:sz w:val="22"/>
          <w:szCs w:val="22"/>
        </w:rPr>
        <w:t>;</w:t>
      </w:r>
    </w:p>
    <w:p w14:paraId="78C6E86C" w14:textId="3A691552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CLR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CLK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0BCA5C08" w14:textId="5057EFCB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009900"/>
          <w:sz w:val="22"/>
          <w:szCs w:val="22"/>
        </w:rPr>
        <w:t>}</w:t>
      </w:r>
    </w:p>
    <w:p w14:paraId="6D395681" w14:textId="49DFED25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SET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CS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25807DA8" w14:textId="158CE1B5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009900"/>
          <w:sz w:val="22"/>
          <w:szCs w:val="22"/>
        </w:rPr>
        <w:t>}</w:t>
      </w:r>
    </w:p>
    <w:p w14:paraId="4D61544C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993333"/>
          <w:sz w:val="22"/>
          <w:szCs w:val="22"/>
        </w:rPr>
        <w:t>void</w:t>
      </w:r>
      <w:r>
        <w:rPr>
          <w:color w:val="212529"/>
          <w:sz w:val="22"/>
          <w:szCs w:val="22"/>
        </w:rPr>
        <w:t xml:space="preserve"> nic</w:t>
      </w:r>
      <w:r>
        <w:rPr>
          <w:color w:val="009900"/>
          <w:sz w:val="22"/>
          <w:szCs w:val="22"/>
        </w:rPr>
        <w:t>(</w:t>
      </w:r>
      <w:r>
        <w:rPr>
          <w:color w:val="993333"/>
          <w:sz w:val="22"/>
          <w:szCs w:val="22"/>
        </w:rPr>
        <w:t>void</w:t>
      </w:r>
      <w:r>
        <w:rPr>
          <w:color w:val="009900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{</w:t>
      </w:r>
      <w:r>
        <w:rPr>
          <w:color w:val="212529"/>
          <w:sz w:val="22"/>
          <w:szCs w:val="22"/>
        </w:rPr>
        <w:t xml:space="preserve"> </w:t>
      </w:r>
      <w:r>
        <w:rPr>
          <w:i/>
          <w:iCs/>
          <w:color w:val="666666"/>
          <w:sz w:val="22"/>
          <w:szCs w:val="22"/>
        </w:rPr>
        <w:t>//Vypsání prázdných míst</w:t>
      </w:r>
    </w:p>
    <w:p w14:paraId="29EBBF47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max7219</w:t>
      </w:r>
      <w:r>
        <w:rPr>
          <w:color w:val="009900"/>
          <w:sz w:val="22"/>
          <w:szCs w:val="22"/>
        </w:rPr>
        <w:t>(</w:t>
      </w:r>
      <w:r>
        <w:rPr>
          <w:color w:val="0000DD"/>
          <w:sz w:val="22"/>
          <w:szCs w:val="22"/>
        </w:rPr>
        <w:t>1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15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5415CE33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max7219</w:t>
      </w:r>
      <w:r>
        <w:rPr>
          <w:color w:val="009900"/>
          <w:sz w:val="22"/>
          <w:szCs w:val="22"/>
        </w:rPr>
        <w:t>(</w:t>
      </w:r>
      <w:r>
        <w:rPr>
          <w:color w:val="0000DD"/>
          <w:sz w:val="22"/>
          <w:szCs w:val="22"/>
        </w:rPr>
        <w:t>2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15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63945856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max7219</w:t>
      </w:r>
      <w:r>
        <w:rPr>
          <w:color w:val="009900"/>
          <w:sz w:val="22"/>
          <w:szCs w:val="22"/>
        </w:rPr>
        <w:t>(</w:t>
      </w:r>
      <w:r>
        <w:rPr>
          <w:color w:val="0000DD"/>
          <w:sz w:val="22"/>
          <w:szCs w:val="22"/>
        </w:rPr>
        <w:t>3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15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4D0DC4F7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max7219</w:t>
      </w:r>
      <w:r>
        <w:rPr>
          <w:color w:val="009900"/>
          <w:sz w:val="22"/>
          <w:szCs w:val="22"/>
        </w:rPr>
        <w:t>(</w:t>
      </w:r>
      <w:r>
        <w:rPr>
          <w:color w:val="0000DD"/>
          <w:sz w:val="22"/>
          <w:szCs w:val="22"/>
        </w:rPr>
        <w:t>4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15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244A1CE3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max7219</w:t>
      </w:r>
      <w:r>
        <w:rPr>
          <w:color w:val="009900"/>
          <w:sz w:val="22"/>
          <w:szCs w:val="22"/>
        </w:rPr>
        <w:t>(</w:t>
      </w:r>
      <w:r>
        <w:rPr>
          <w:color w:val="0000DD"/>
          <w:sz w:val="22"/>
          <w:szCs w:val="22"/>
        </w:rPr>
        <w:t>5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15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4A42EC2F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max7219</w:t>
      </w:r>
      <w:r>
        <w:rPr>
          <w:color w:val="009900"/>
          <w:sz w:val="22"/>
          <w:szCs w:val="22"/>
        </w:rPr>
        <w:t>(</w:t>
      </w:r>
      <w:r>
        <w:rPr>
          <w:color w:val="0000DD"/>
          <w:sz w:val="22"/>
          <w:szCs w:val="22"/>
        </w:rPr>
        <w:t>6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15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046B9800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max7219</w:t>
      </w:r>
      <w:r>
        <w:rPr>
          <w:color w:val="009900"/>
          <w:sz w:val="22"/>
          <w:szCs w:val="22"/>
        </w:rPr>
        <w:t>(</w:t>
      </w:r>
      <w:r>
        <w:rPr>
          <w:color w:val="0000DD"/>
          <w:sz w:val="22"/>
          <w:szCs w:val="22"/>
        </w:rPr>
        <w:t>7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15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2EB2F212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max7219</w:t>
      </w:r>
      <w:r>
        <w:rPr>
          <w:color w:val="009900"/>
          <w:sz w:val="22"/>
          <w:szCs w:val="22"/>
        </w:rPr>
        <w:t>(</w:t>
      </w:r>
      <w:r>
        <w:rPr>
          <w:color w:val="0000DD"/>
          <w:sz w:val="22"/>
          <w:szCs w:val="22"/>
        </w:rPr>
        <w:t>8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15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21FD6D9D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009900"/>
          <w:sz w:val="22"/>
          <w:szCs w:val="22"/>
        </w:rPr>
        <w:t>}</w:t>
      </w:r>
    </w:p>
    <w:p w14:paraId="1262E80B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lastRenderedPageBreak/>
        <w:t> </w:t>
      </w:r>
    </w:p>
    <w:p w14:paraId="776CB6D3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993333"/>
          <w:sz w:val="22"/>
          <w:szCs w:val="22"/>
        </w:rPr>
        <w:t>void</w:t>
      </w:r>
      <w:r>
        <w:rPr>
          <w:color w:val="212529"/>
          <w:sz w:val="22"/>
          <w:szCs w:val="22"/>
        </w:rPr>
        <w:t xml:space="preserve"> setup</w:t>
      </w:r>
      <w:r>
        <w:rPr>
          <w:color w:val="009900"/>
          <w:sz w:val="22"/>
          <w:szCs w:val="22"/>
        </w:rPr>
        <w:t>(</w:t>
      </w:r>
      <w:r>
        <w:rPr>
          <w:color w:val="993333"/>
          <w:sz w:val="22"/>
          <w:szCs w:val="22"/>
        </w:rPr>
        <w:t>void</w:t>
      </w:r>
      <w:r>
        <w:rPr>
          <w:color w:val="009900"/>
          <w:sz w:val="22"/>
          <w:szCs w:val="22"/>
        </w:rPr>
        <w:t>)</w:t>
      </w:r>
    </w:p>
    <w:p w14:paraId="20AEABC6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009900"/>
          <w:sz w:val="22"/>
          <w:szCs w:val="22"/>
        </w:rPr>
        <w:t>{</w:t>
      </w:r>
    </w:p>
    <w:p w14:paraId="67F1FF89" w14:textId="6935E33B" w:rsidR="004842CE" w:rsidRDefault="00121461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 w:rsidR="004842CE">
        <w:rPr>
          <w:color w:val="212529"/>
          <w:sz w:val="22"/>
          <w:szCs w:val="22"/>
        </w:rPr>
        <w:t>CLK_HSIPrescalerConfig</w:t>
      </w:r>
      <w:r w:rsidR="004842CE">
        <w:rPr>
          <w:color w:val="009900"/>
          <w:sz w:val="22"/>
          <w:szCs w:val="22"/>
        </w:rPr>
        <w:t>(</w:t>
      </w:r>
      <w:r w:rsidR="004842CE">
        <w:rPr>
          <w:color w:val="212529"/>
          <w:sz w:val="22"/>
          <w:szCs w:val="22"/>
        </w:rPr>
        <w:t>CLK_PRESCALER_HSIDIV1</w:t>
      </w:r>
      <w:r w:rsidR="004842CE">
        <w:rPr>
          <w:color w:val="009900"/>
          <w:sz w:val="22"/>
          <w:szCs w:val="22"/>
        </w:rPr>
        <w:t>)</w:t>
      </w:r>
      <w:r w:rsidR="004842CE">
        <w:rPr>
          <w:color w:val="339933"/>
          <w:sz w:val="22"/>
          <w:szCs w:val="22"/>
        </w:rPr>
        <w:t>;</w:t>
      </w:r>
      <w:r w:rsidR="004842CE">
        <w:rPr>
          <w:i/>
          <w:iCs/>
          <w:color w:val="666666"/>
          <w:sz w:val="22"/>
          <w:szCs w:val="22"/>
        </w:rPr>
        <w:t>// taktovat MCU na 16MHz</w:t>
      </w:r>
      <w:r>
        <w:rPr>
          <w:color w:val="212529"/>
          <w:sz w:val="22"/>
          <w:szCs w:val="22"/>
        </w:rPr>
        <w:tab/>
      </w:r>
      <w:r w:rsidR="004842CE">
        <w:rPr>
          <w:color w:val="212529"/>
          <w:sz w:val="22"/>
          <w:szCs w:val="22"/>
        </w:rPr>
        <w:t>init_milis</w:t>
      </w:r>
      <w:r w:rsidR="004842CE">
        <w:rPr>
          <w:color w:val="009900"/>
          <w:sz w:val="22"/>
          <w:szCs w:val="22"/>
        </w:rPr>
        <w:t>()</w:t>
      </w:r>
      <w:r w:rsidR="004842CE">
        <w:rPr>
          <w:color w:val="339933"/>
          <w:sz w:val="22"/>
          <w:szCs w:val="22"/>
        </w:rPr>
        <w:t>;</w:t>
      </w:r>
      <w:r w:rsidR="004842CE">
        <w:rPr>
          <w:color w:val="212529"/>
          <w:sz w:val="22"/>
          <w:szCs w:val="22"/>
        </w:rPr>
        <w:t xml:space="preserve"> </w:t>
      </w:r>
      <w:r w:rsidR="004842CE">
        <w:rPr>
          <w:i/>
          <w:iCs/>
          <w:color w:val="666666"/>
          <w:sz w:val="22"/>
          <w:szCs w:val="22"/>
        </w:rPr>
        <w:t>//Initializace milis</w:t>
      </w:r>
    </w:p>
    <w:p w14:paraId="49E51AA3" w14:textId="52ED9F6C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</w:t>
      </w:r>
      <w:r w:rsidR="00121461"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>init_uart1</w:t>
      </w:r>
      <w:r>
        <w:rPr>
          <w:color w:val="009900"/>
          <w:sz w:val="22"/>
          <w:szCs w:val="22"/>
        </w:rPr>
        <w:t>()</w:t>
      </w:r>
      <w:r>
        <w:rPr>
          <w:color w:val="339933"/>
          <w:sz w:val="22"/>
          <w:szCs w:val="22"/>
        </w:rPr>
        <w:t>;</w:t>
      </w:r>
      <w:r>
        <w:rPr>
          <w:color w:val="212529"/>
          <w:sz w:val="22"/>
          <w:szCs w:val="22"/>
        </w:rPr>
        <w:t xml:space="preserve"> </w:t>
      </w:r>
      <w:r>
        <w:rPr>
          <w:i/>
          <w:iCs/>
          <w:color w:val="666666"/>
          <w:sz w:val="22"/>
          <w:szCs w:val="22"/>
        </w:rPr>
        <w:t>//Povoleni komunikace s PC</w:t>
      </w:r>
    </w:p>
    <w:p w14:paraId="753BC052" w14:textId="3ED4ECD9" w:rsidR="004842CE" w:rsidRDefault="00121461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 w:rsidR="004842CE">
        <w:rPr>
          <w:color w:val="212529"/>
          <w:sz w:val="22"/>
          <w:szCs w:val="22"/>
        </w:rPr>
        <w:t>init_keypad</w:t>
      </w:r>
      <w:r w:rsidR="004842CE">
        <w:rPr>
          <w:color w:val="009900"/>
          <w:sz w:val="22"/>
          <w:szCs w:val="22"/>
        </w:rPr>
        <w:t>()</w:t>
      </w:r>
      <w:r w:rsidR="004842CE">
        <w:rPr>
          <w:color w:val="339933"/>
          <w:sz w:val="22"/>
          <w:szCs w:val="22"/>
        </w:rPr>
        <w:t>;</w:t>
      </w:r>
      <w:r w:rsidR="004842CE">
        <w:rPr>
          <w:color w:val="212529"/>
          <w:sz w:val="22"/>
          <w:szCs w:val="22"/>
        </w:rPr>
        <w:t xml:space="preserve"> </w:t>
      </w:r>
      <w:r w:rsidR="004842CE">
        <w:rPr>
          <w:i/>
          <w:iCs/>
          <w:color w:val="666666"/>
          <w:sz w:val="22"/>
          <w:szCs w:val="22"/>
        </w:rPr>
        <w:t>//Initializace klávesnice</w:t>
      </w:r>
    </w:p>
    <w:p w14:paraId="104DF337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 </w:t>
      </w:r>
    </w:p>
    <w:p w14:paraId="19784E57" w14:textId="535B2E1E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i/>
          <w:iCs/>
          <w:color w:val="666666"/>
          <w:sz w:val="22"/>
          <w:szCs w:val="22"/>
        </w:rPr>
        <w:t>//max7219</w:t>
      </w:r>
    </w:p>
    <w:p w14:paraId="37620C6A" w14:textId="6C050D03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GPIO_Init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CLK_PORT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CLK_PIN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GPIO_MODE_OUT_PP_LOW_SLOW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478309D0" w14:textId="18D11D4F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GPIO_Init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CS_PORT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CS_PIN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GPIO_MODE_OUT_PP_LOW_SLOW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091C3919" w14:textId="295E24DC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GPIO_Init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DIN_PORT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DIN_PIN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GPIO_MODE_OUT_PP_LOW_SLOW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1AC720F7" w14:textId="186FB356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max7219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DECODE_MODE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DECODE_ALL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64487600" w14:textId="6F199C1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max7219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SCAN_LIMIT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7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4AE3C8C6" w14:textId="65AE83F5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max7219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INTENSITY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3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1F9A278D" w14:textId="430DA6D6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max7219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DISPLAY_TEST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DISPLAY_TEST_OFF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77EC1AF8" w14:textId="7DC63E60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max7219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SHUTDOWN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DISPLAY_ON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  <w:r>
        <w:rPr>
          <w:color w:val="212529"/>
          <w:sz w:val="22"/>
          <w:szCs w:val="22"/>
        </w:rPr>
        <w:t xml:space="preserve"> </w:t>
      </w:r>
      <w:r>
        <w:rPr>
          <w:i/>
          <w:iCs/>
          <w:color w:val="666666"/>
          <w:sz w:val="22"/>
          <w:szCs w:val="22"/>
        </w:rPr>
        <w:t>// zapneme displej</w:t>
      </w:r>
    </w:p>
    <w:p w14:paraId="37D398A0" w14:textId="3953D286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  <w:t>nic</w:t>
      </w:r>
      <w:r>
        <w:rPr>
          <w:color w:val="009900"/>
          <w:sz w:val="22"/>
          <w:szCs w:val="22"/>
        </w:rPr>
        <w:t>()</w:t>
      </w:r>
      <w:r>
        <w:rPr>
          <w:color w:val="339933"/>
          <w:sz w:val="22"/>
          <w:szCs w:val="22"/>
        </w:rPr>
        <w:t>;</w:t>
      </w:r>
    </w:p>
    <w:p w14:paraId="5D0022EE" w14:textId="78980A70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009900"/>
          <w:sz w:val="22"/>
          <w:szCs w:val="22"/>
        </w:rPr>
        <w:t>}</w:t>
      </w:r>
    </w:p>
    <w:p w14:paraId="6948E411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993333"/>
          <w:sz w:val="22"/>
          <w:szCs w:val="22"/>
        </w:rPr>
        <w:t>int</w:t>
      </w:r>
      <w:r>
        <w:rPr>
          <w:color w:val="212529"/>
          <w:sz w:val="22"/>
          <w:szCs w:val="22"/>
        </w:rPr>
        <w:t xml:space="preserve"> main</w:t>
      </w:r>
      <w:r>
        <w:rPr>
          <w:color w:val="009900"/>
          <w:sz w:val="22"/>
          <w:szCs w:val="22"/>
        </w:rPr>
        <w:t>(</w:t>
      </w:r>
      <w:r>
        <w:rPr>
          <w:color w:val="993333"/>
          <w:sz w:val="22"/>
          <w:szCs w:val="22"/>
        </w:rPr>
        <w:t>void</w:t>
      </w:r>
      <w:r>
        <w:rPr>
          <w:color w:val="009900"/>
          <w:sz w:val="22"/>
          <w:szCs w:val="22"/>
        </w:rPr>
        <w:t>)</w:t>
      </w:r>
    </w:p>
    <w:p w14:paraId="2C6257B0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009900"/>
          <w:sz w:val="22"/>
          <w:szCs w:val="22"/>
        </w:rPr>
        <w:t>{</w:t>
      </w:r>
    </w:p>
    <w:p w14:paraId="53CAC9E9" w14:textId="68C6F6C7" w:rsidR="004842CE" w:rsidRDefault="00121461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 w:rsidR="004842CE">
        <w:rPr>
          <w:color w:val="993333"/>
          <w:sz w:val="22"/>
          <w:szCs w:val="22"/>
        </w:rPr>
        <w:t>uint32_t</w:t>
      </w:r>
      <w:r w:rsidR="004842CE">
        <w:rPr>
          <w:color w:val="212529"/>
          <w:sz w:val="22"/>
          <w:szCs w:val="22"/>
        </w:rPr>
        <w:t xml:space="preserve"> mtime_led </w:t>
      </w:r>
      <w:r w:rsidR="004842CE">
        <w:rPr>
          <w:color w:val="339933"/>
          <w:sz w:val="22"/>
          <w:szCs w:val="22"/>
        </w:rPr>
        <w:t>=</w:t>
      </w:r>
      <w:r w:rsidR="004842CE">
        <w:rPr>
          <w:color w:val="212529"/>
          <w:sz w:val="22"/>
          <w:szCs w:val="22"/>
        </w:rPr>
        <w:t xml:space="preserve"> </w:t>
      </w:r>
      <w:r w:rsidR="004842CE">
        <w:rPr>
          <w:color w:val="0000DD"/>
          <w:sz w:val="22"/>
          <w:szCs w:val="22"/>
        </w:rPr>
        <w:t>0</w:t>
      </w:r>
      <w:r w:rsidR="004842CE">
        <w:rPr>
          <w:color w:val="339933"/>
          <w:sz w:val="22"/>
          <w:szCs w:val="22"/>
        </w:rPr>
        <w:t>;</w:t>
      </w:r>
    </w:p>
    <w:p w14:paraId="25B0DAB8" w14:textId="034E10BD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</w:t>
      </w:r>
      <w:r w:rsidR="00121461">
        <w:rPr>
          <w:color w:val="212529"/>
          <w:sz w:val="22"/>
          <w:szCs w:val="22"/>
        </w:rPr>
        <w:tab/>
      </w:r>
      <w:r>
        <w:rPr>
          <w:color w:val="993333"/>
          <w:sz w:val="22"/>
          <w:szCs w:val="22"/>
        </w:rPr>
        <w:t>uint8_t</w:t>
      </w:r>
      <w:r>
        <w:rPr>
          <w:color w:val="212529"/>
          <w:sz w:val="22"/>
          <w:szCs w:val="22"/>
        </w:rPr>
        <w:t xml:space="preserve"> key_now </w:t>
      </w:r>
      <w:r>
        <w:rPr>
          <w:color w:val="339933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208080"/>
          <w:sz w:val="22"/>
          <w:szCs w:val="22"/>
        </w:rPr>
        <w:t>0xFF</w:t>
      </w:r>
      <w:r>
        <w:rPr>
          <w:color w:val="339933"/>
          <w:sz w:val="22"/>
          <w:szCs w:val="22"/>
        </w:rPr>
        <w:t>;</w:t>
      </w:r>
    </w:p>
    <w:p w14:paraId="0CC38DFA" w14:textId="334B0297" w:rsidR="004842CE" w:rsidRDefault="00121461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993333"/>
          <w:sz w:val="22"/>
          <w:szCs w:val="22"/>
        </w:rPr>
        <w:tab/>
      </w:r>
      <w:r w:rsidR="004842CE">
        <w:rPr>
          <w:color w:val="993333"/>
          <w:sz w:val="22"/>
          <w:szCs w:val="22"/>
        </w:rPr>
        <w:t>uint8_t</w:t>
      </w:r>
      <w:r w:rsidR="004842CE">
        <w:rPr>
          <w:color w:val="212529"/>
          <w:sz w:val="22"/>
          <w:szCs w:val="22"/>
        </w:rPr>
        <w:t xml:space="preserve"> key_last </w:t>
      </w:r>
      <w:r w:rsidR="004842CE">
        <w:rPr>
          <w:color w:val="339933"/>
          <w:sz w:val="22"/>
          <w:szCs w:val="22"/>
        </w:rPr>
        <w:t>=</w:t>
      </w:r>
      <w:r w:rsidR="004842CE">
        <w:rPr>
          <w:color w:val="212529"/>
          <w:sz w:val="22"/>
          <w:szCs w:val="22"/>
        </w:rPr>
        <w:t xml:space="preserve"> </w:t>
      </w:r>
      <w:r w:rsidR="004842CE">
        <w:rPr>
          <w:color w:val="208080"/>
          <w:sz w:val="22"/>
          <w:szCs w:val="22"/>
        </w:rPr>
        <w:t>0xFF</w:t>
      </w:r>
      <w:r w:rsidR="004842CE">
        <w:rPr>
          <w:color w:val="339933"/>
          <w:sz w:val="22"/>
          <w:szCs w:val="22"/>
        </w:rPr>
        <w:t>;</w:t>
      </w:r>
    </w:p>
    <w:p w14:paraId="07CE19A9" w14:textId="098CFC41" w:rsidR="004842CE" w:rsidRDefault="00121461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993333"/>
          <w:sz w:val="22"/>
          <w:szCs w:val="22"/>
        </w:rPr>
        <w:tab/>
      </w:r>
      <w:r w:rsidR="004842CE">
        <w:rPr>
          <w:color w:val="993333"/>
          <w:sz w:val="22"/>
          <w:szCs w:val="22"/>
        </w:rPr>
        <w:t>uint32_t</w:t>
      </w:r>
      <w:r w:rsidR="004842CE">
        <w:rPr>
          <w:color w:val="212529"/>
          <w:sz w:val="22"/>
          <w:szCs w:val="22"/>
        </w:rPr>
        <w:t xml:space="preserve"> mtime_key </w:t>
      </w:r>
      <w:r w:rsidR="004842CE">
        <w:rPr>
          <w:color w:val="339933"/>
          <w:sz w:val="22"/>
          <w:szCs w:val="22"/>
        </w:rPr>
        <w:t>=</w:t>
      </w:r>
      <w:r w:rsidR="004842CE">
        <w:rPr>
          <w:color w:val="212529"/>
          <w:sz w:val="22"/>
          <w:szCs w:val="22"/>
        </w:rPr>
        <w:t xml:space="preserve"> </w:t>
      </w:r>
      <w:r w:rsidR="004842CE">
        <w:rPr>
          <w:color w:val="0000DD"/>
          <w:sz w:val="22"/>
          <w:szCs w:val="22"/>
        </w:rPr>
        <w:t>0</w:t>
      </w:r>
      <w:r w:rsidR="004842CE">
        <w:rPr>
          <w:color w:val="339933"/>
          <w:sz w:val="22"/>
          <w:szCs w:val="22"/>
        </w:rPr>
        <w:t>;</w:t>
      </w:r>
    </w:p>
    <w:p w14:paraId="1025A949" w14:textId="6161E586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993333"/>
          <w:sz w:val="22"/>
          <w:szCs w:val="22"/>
        </w:rPr>
        <w:t>uint8_t</w:t>
      </w:r>
      <w:r>
        <w:rPr>
          <w:color w:val="212529"/>
          <w:sz w:val="22"/>
          <w:szCs w:val="22"/>
        </w:rPr>
        <w:t xml:space="preserve"> pozice </w:t>
      </w:r>
      <w:r>
        <w:rPr>
          <w:color w:val="339933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8</w:t>
      </w:r>
      <w:r>
        <w:rPr>
          <w:color w:val="339933"/>
          <w:sz w:val="22"/>
          <w:szCs w:val="22"/>
        </w:rPr>
        <w:t>;</w:t>
      </w:r>
    </w:p>
    <w:p w14:paraId="0FDC18E2" w14:textId="4783A737" w:rsidR="004842CE" w:rsidRDefault="00121461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 w:rsidR="004842CE">
        <w:rPr>
          <w:color w:val="212529"/>
          <w:sz w:val="22"/>
          <w:szCs w:val="22"/>
        </w:rPr>
        <w:t>setup</w:t>
      </w:r>
      <w:r w:rsidR="004842CE">
        <w:rPr>
          <w:color w:val="009900"/>
          <w:sz w:val="22"/>
          <w:szCs w:val="22"/>
        </w:rPr>
        <w:t>()</w:t>
      </w:r>
      <w:r w:rsidR="004842CE">
        <w:rPr>
          <w:color w:val="339933"/>
          <w:sz w:val="22"/>
          <w:szCs w:val="22"/>
        </w:rPr>
        <w:t>;</w:t>
      </w:r>
    </w:p>
    <w:p w14:paraId="09B354E5" w14:textId="04CC0542" w:rsidR="004842CE" w:rsidRDefault="00121461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 w:rsidR="004842CE">
        <w:rPr>
          <w:color w:val="000066"/>
          <w:sz w:val="22"/>
          <w:szCs w:val="22"/>
        </w:rPr>
        <w:t>printf</w:t>
      </w:r>
      <w:r w:rsidR="004842CE">
        <w:rPr>
          <w:color w:val="009900"/>
          <w:sz w:val="22"/>
          <w:szCs w:val="22"/>
        </w:rPr>
        <w:t>(</w:t>
      </w:r>
      <w:r w:rsidR="004842CE">
        <w:rPr>
          <w:color w:val="FF0000"/>
          <w:sz w:val="22"/>
          <w:szCs w:val="22"/>
        </w:rPr>
        <w:t>"Dobry den,</w:t>
      </w:r>
      <w:r w:rsidR="004842CE">
        <w:rPr>
          <w:b/>
          <w:bCs/>
          <w:color w:val="000099"/>
          <w:sz w:val="22"/>
          <w:szCs w:val="22"/>
        </w:rPr>
        <w:t>\n\r</w:t>
      </w:r>
      <w:r w:rsidR="004842CE">
        <w:rPr>
          <w:color w:val="FF0000"/>
          <w:sz w:val="22"/>
          <w:szCs w:val="22"/>
        </w:rPr>
        <w:t>"</w:t>
      </w:r>
      <w:r w:rsidR="004842CE">
        <w:rPr>
          <w:color w:val="009900"/>
          <w:sz w:val="22"/>
          <w:szCs w:val="22"/>
        </w:rPr>
        <w:t>)</w:t>
      </w:r>
      <w:r w:rsidR="004842CE">
        <w:rPr>
          <w:color w:val="339933"/>
          <w:sz w:val="22"/>
          <w:szCs w:val="22"/>
        </w:rPr>
        <w:t>;</w:t>
      </w:r>
    </w:p>
    <w:p w14:paraId="3FCC90E9" w14:textId="21F26ADA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000066"/>
          <w:sz w:val="22"/>
          <w:szCs w:val="22"/>
        </w:rPr>
        <w:t>printf</w:t>
      </w:r>
      <w:r>
        <w:rPr>
          <w:color w:val="009900"/>
          <w:sz w:val="22"/>
          <w:szCs w:val="22"/>
        </w:rPr>
        <w:t>(</w:t>
      </w:r>
      <w:r>
        <w:rPr>
          <w:color w:val="FF0000"/>
          <w:sz w:val="22"/>
          <w:szCs w:val="22"/>
        </w:rPr>
        <w:t>"vitejte v programu poznamkovy blok.</w:t>
      </w:r>
      <w:r>
        <w:rPr>
          <w:b/>
          <w:bCs/>
          <w:color w:val="000099"/>
          <w:sz w:val="22"/>
          <w:szCs w:val="22"/>
        </w:rPr>
        <w:t>\n\r</w:t>
      </w:r>
      <w:r>
        <w:rPr>
          <w:color w:val="FF0000"/>
          <w:sz w:val="22"/>
          <w:szCs w:val="22"/>
        </w:rPr>
        <w:t>"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25E00B92" w14:textId="52A9EC6E" w:rsidR="004842CE" w:rsidRDefault="00121461" w:rsidP="00121461">
      <w:pPr>
        <w:pStyle w:val="FormtovanvHTML"/>
        <w:shd w:val="clear" w:color="auto" w:fill="FFFFFF"/>
        <w:ind w:left="1985" w:hanging="1134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 w:rsidR="004842CE">
        <w:rPr>
          <w:color w:val="000066"/>
          <w:sz w:val="22"/>
          <w:szCs w:val="22"/>
        </w:rPr>
        <w:t>printf</w:t>
      </w:r>
      <w:r w:rsidR="004842CE">
        <w:rPr>
          <w:color w:val="009900"/>
          <w:sz w:val="22"/>
          <w:szCs w:val="22"/>
        </w:rPr>
        <w:t>(</w:t>
      </w:r>
      <w:r w:rsidR="004842CE">
        <w:rPr>
          <w:color w:val="FF0000"/>
          <w:sz w:val="22"/>
          <w:szCs w:val="22"/>
        </w:rPr>
        <w:t>"Tlacitky klavesnice muzete vypisovat postupne na jednotlive segmenty cisla.</w:t>
      </w:r>
      <w:r w:rsidR="004842CE">
        <w:rPr>
          <w:b/>
          <w:bCs/>
          <w:color w:val="000099"/>
          <w:sz w:val="22"/>
          <w:szCs w:val="22"/>
        </w:rPr>
        <w:t>\n\r</w:t>
      </w:r>
      <w:r w:rsidR="004842CE">
        <w:rPr>
          <w:color w:val="FF0000"/>
          <w:sz w:val="22"/>
          <w:szCs w:val="22"/>
        </w:rPr>
        <w:t>"</w:t>
      </w:r>
      <w:r w:rsidR="004842CE">
        <w:rPr>
          <w:color w:val="009900"/>
          <w:sz w:val="22"/>
          <w:szCs w:val="22"/>
        </w:rPr>
        <w:t>)</w:t>
      </w:r>
      <w:r w:rsidR="004842CE">
        <w:rPr>
          <w:color w:val="339933"/>
          <w:sz w:val="22"/>
          <w:szCs w:val="22"/>
        </w:rPr>
        <w:t>;</w:t>
      </w:r>
    </w:p>
    <w:p w14:paraId="73ACF53E" w14:textId="01F80CC2" w:rsidR="004842CE" w:rsidRDefault="004842CE" w:rsidP="00121461">
      <w:pPr>
        <w:pStyle w:val="FormtovanvHTML"/>
        <w:shd w:val="clear" w:color="auto" w:fill="FFFFFF"/>
        <w:ind w:left="1985" w:hanging="1134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000066"/>
          <w:sz w:val="22"/>
          <w:szCs w:val="22"/>
        </w:rPr>
        <w:t>printf</w:t>
      </w:r>
      <w:r>
        <w:rPr>
          <w:color w:val="009900"/>
          <w:sz w:val="22"/>
          <w:szCs w:val="22"/>
        </w:rPr>
        <w:t>(</w:t>
      </w:r>
      <w:r>
        <w:rPr>
          <w:color w:val="FF0000"/>
          <w:sz w:val="22"/>
          <w:szCs w:val="22"/>
        </w:rPr>
        <w:t>"Tlacitkem * napisete prazdne misto, tlacitkem # napisete vsude prazdna mista a kurzor posunete na zacatek.</w:t>
      </w:r>
      <w:r>
        <w:rPr>
          <w:b/>
          <w:bCs/>
          <w:color w:val="000099"/>
          <w:sz w:val="22"/>
          <w:szCs w:val="22"/>
        </w:rPr>
        <w:t>\r\n</w:t>
      </w:r>
      <w:r>
        <w:rPr>
          <w:color w:val="FF0000"/>
          <w:sz w:val="22"/>
          <w:szCs w:val="22"/>
        </w:rPr>
        <w:t>"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4D4939E4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</w:t>
      </w:r>
      <w:r>
        <w:rPr>
          <w:color w:val="B1B100"/>
          <w:sz w:val="22"/>
          <w:szCs w:val="22"/>
        </w:rPr>
        <w:t>while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(</w:t>
      </w:r>
      <w:r>
        <w:rPr>
          <w:color w:val="0000DD"/>
          <w:sz w:val="22"/>
          <w:szCs w:val="22"/>
        </w:rPr>
        <w:t>1</w:t>
      </w:r>
      <w:r>
        <w:rPr>
          <w:color w:val="009900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{</w:t>
      </w:r>
    </w:p>
    <w:p w14:paraId="0D3ECF1A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</w:t>
      </w:r>
      <w:r>
        <w:rPr>
          <w:color w:val="B1B100"/>
          <w:sz w:val="22"/>
          <w:szCs w:val="22"/>
        </w:rPr>
        <w:t>if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milis</w:t>
      </w:r>
      <w:r>
        <w:rPr>
          <w:color w:val="009900"/>
          <w:sz w:val="22"/>
          <w:szCs w:val="22"/>
        </w:rPr>
        <w:t>()</w:t>
      </w:r>
      <w:r>
        <w:rPr>
          <w:color w:val="212529"/>
          <w:sz w:val="22"/>
          <w:szCs w:val="22"/>
        </w:rPr>
        <w:t xml:space="preserve"> </w:t>
      </w:r>
      <w:r>
        <w:rPr>
          <w:color w:val="339933"/>
          <w:sz w:val="22"/>
          <w:szCs w:val="22"/>
        </w:rPr>
        <w:t>-</w:t>
      </w:r>
      <w:r>
        <w:rPr>
          <w:color w:val="212529"/>
          <w:sz w:val="22"/>
          <w:szCs w:val="22"/>
        </w:rPr>
        <w:t xml:space="preserve"> mtime_key </w:t>
      </w:r>
      <w:r>
        <w:rPr>
          <w:color w:val="339933"/>
          <w:sz w:val="22"/>
          <w:szCs w:val="22"/>
        </w:rPr>
        <w:t>&gt;</w:t>
      </w:r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55</w:t>
      </w:r>
      <w:r>
        <w:rPr>
          <w:color w:val="009900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{</w:t>
      </w:r>
      <w:r>
        <w:rPr>
          <w:i/>
          <w:iCs/>
          <w:color w:val="666666"/>
          <w:sz w:val="22"/>
          <w:szCs w:val="22"/>
        </w:rPr>
        <w:t>// detekce stisknuté klávesy</w:t>
      </w:r>
    </w:p>
    <w:p w14:paraId="3D9BC1CE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   mtime_key </w:t>
      </w:r>
      <w:r>
        <w:rPr>
          <w:color w:val="339933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milis</w:t>
      </w:r>
      <w:r>
        <w:rPr>
          <w:color w:val="009900"/>
          <w:sz w:val="22"/>
          <w:szCs w:val="22"/>
        </w:rPr>
        <w:t>()</w:t>
      </w:r>
      <w:r>
        <w:rPr>
          <w:color w:val="339933"/>
          <w:sz w:val="22"/>
          <w:szCs w:val="22"/>
        </w:rPr>
        <w:t>;</w:t>
      </w:r>
    </w:p>
    <w:p w14:paraId="1B66DFDE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   key_now </w:t>
      </w:r>
      <w:r>
        <w:rPr>
          <w:color w:val="339933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check_keypad</w:t>
      </w:r>
      <w:r>
        <w:rPr>
          <w:color w:val="009900"/>
          <w:sz w:val="22"/>
          <w:szCs w:val="22"/>
        </w:rPr>
        <w:t>()</w:t>
      </w:r>
      <w:r>
        <w:rPr>
          <w:color w:val="339933"/>
          <w:sz w:val="22"/>
          <w:szCs w:val="22"/>
        </w:rPr>
        <w:t>;</w:t>
      </w:r>
    </w:p>
    <w:p w14:paraId="54A70DEE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   </w:t>
      </w:r>
      <w:r>
        <w:rPr>
          <w:color w:val="B1B100"/>
          <w:sz w:val="22"/>
          <w:szCs w:val="22"/>
        </w:rPr>
        <w:t>if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 xml:space="preserve">key_last </w:t>
      </w:r>
      <w:r>
        <w:rPr>
          <w:color w:val="339933"/>
          <w:sz w:val="22"/>
          <w:szCs w:val="22"/>
        </w:rPr>
        <w:t>==</w:t>
      </w:r>
      <w:r>
        <w:rPr>
          <w:color w:val="212529"/>
          <w:sz w:val="22"/>
          <w:szCs w:val="22"/>
        </w:rPr>
        <w:t xml:space="preserve"> </w:t>
      </w:r>
      <w:r>
        <w:rPr>
          <w:color w:val="208080"/>
          <w:sz w:val="22"/>
          <w:szCs w:val="22"/>
        </w:rPr>
        <w:t>0xFF</w:t>
      </w:r>
      <w:r>
        <w:rPr>
          <w:color w:val="212529"/>
          <w:sz w:val="22"/>
          <w:szCs w:val="22"/>
        </w:rPr>
        <w:t xml:space="preserve"> </w:t>
      </w:r>
      <w:r>
        <w:rPr>
          <w:color w:val="339933"/>
          <w:sz w:val="22"/>
          <w:szCs w:val="22"/>
        </w:rPr>
        <w:t>&amp;&amp;</w:t>
      </w:r>
      <w:r>
        <w:rPr>
          <w:color w:val="212529"/>
          <w:sz w:val="22"/>
          <w:szCs w:val="22"/>
        </w:rPr>
        <w:t xml:space="preserve"> key_now </w:t>
      </w:r>
      <w:r>
        <w:rPr>
          <w:color w:val="339933"/>
          <w:sz w:val="22"/>
          <w:szCs w:val="22"/>
        </w:rPr>
        <w:t>!=</w:t>
      </w:r>
      <w:r>
        <w:rPr>
          <w:color w:val="212529"/>
          <w:sz w:val="22"/>
          <w:szCs w:val="22"/>
        </w:rPr>
        <w:t xml:space="preserve"> </w:t>
      </w:r>
      <w:r>
        <w:rPr>
          <w:color w:val="208080"/>
          <w:sz w:val="22"/>
          <w:szCs w:val="22"/>
        </w:rPr>
        <w:t>0xFF</w:t>
      </w:r>
      <w:r>
        <w:rPr>
          <w:color w:val="009900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{</w:t>
      </w:r>
    </w:p>
    <w:p w14:paraId="27CE4BD6" w14:textId="0E00DA50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993333"/>
          <w:sz w:val="22"/>
          <w:szCs w:val="22"/>
        </w:rPr>
        <w:t>char</w:t>
      </w:r>
      <w:r>
        <w:rPr>
          <w:color w:val="212529"/>
          <w:sz w:val="22"/>
          <w:szCs w:val="22"/>
        </w:rPr>
        <w:t xml:space="preserve"> x</w:t>
      </w:r>
      <w:r>
        <w:rPr>
          <w:color w:val="009900"/>
          <w:sz w:val="22"/>
          <w:szCs w:val="22"/>
        </w:rPr>
        <w:t>[</w:t>
      </w:r>
      <w:r>
        <w:rPr>
          <w:color w:val="0000DD"/>
          <w:sz w:val="22"/>
          <w:szCs w:val="22"/>
        </w:rPr>
        <w:t>2</w:t>
      </w:r>
      <w:r>
        <w:rPr>
          <w:color w:val="009900"/>
          <w:sz w:val="22"/>
          <w:szCs w:val="22"/>
        </w:rPr>
        <w:t>]</w:t>
      </w:r>
      <w:r>
        <w:rPr>
          <w:color w:val="339933"/>
          <w:sz w:val="22"/>
          <w:szCs w:val="22"/>
        </w:rPr>
        <w:t>;</w:t>
      </w:r>
    </w:p>
    <w:p w14:paraId="30402B8E" w14:textId="0C5B2A1C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000066"/>
          <w:sz w:val="22"/>
          <w:szCs w:val="22"/>
        </w:rPr>
        <w:t>sprintf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x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"%x"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key_now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28D3C61F" w14:textId="2F419D14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000066"/>
          <w:sz w:val="22"/>
          <w:szCs w:val="22"/>
        </w:rPr>
        <w:t>printf</w:t>
      </w:r>
      <w:r>
        <w:rPr>
          <w:color w:val="009900"/>
          <w:sz w:val="22"/>
          <w:szCs w:val="22"/>
        </w:rPr>
        <w:t>(</w:t>
      </w:r>
      <w:r>
        <w:rPr>
          <w:color w:val="FF0000"/>
          <w:sz w:val="22"/>
          <w:szCs w:val="22"/>
        </w:rPr>
        <w:t>"Klavesa: %c</w:t>
      </w:r>
      <w:r>
        <w:rPr>
          <w:b/>
          <w:bCs/>
          <w:color w:val="000099"/>
          <w:sz w:val="22"/>
          <w:szCs w:val="22"/>
        </w:rPr>
        <w:t>\n\r</w:t>
      </w:r>
      <w:r>
        <w:rPr>
          <w:color w:val="FF0000"/>
          <w:sz w:val="22"/>
          <w:szCs w:val="22"/>
        </w:rPr>
        <w:t>"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x</w:t>
      </w:r>
      <w:r>
        <w:rPr>
          <w:color w:val="009900"/>
          <w:sz w:val="22"/>
          <w:szCs w:val="22"/>
        </w:rPr>
        <w:t>[</w:t>
      </w:r>
      <w:r>
        <w:rPr>
          <w:color w:val="0000DD"/>
          <w:sz w:val="22"/>
          <w:szCs w:val="22"/>
        </w:rPr>
        <w:t>0</w:t>
      </w:r>
      <w:r>
        <w:rPr>
          <w:color w:val="009900"/>
          <w:sz w:val="22"/>
          <w:szCs w:val="22"/>
        </w:rPr>
        <w:t>])</w:t>
      </w:r>
      <w:r>
        <w:rPr>
          <w:color w:val="339933"/>
          <w:sz w:val="22"/>
          <w:szCs w:val="22"/>
        </w:rPr>
        <w:t>;</w:t>
      </w:r>
    </w:p>
    <w:p w14:paraId="28618B26" w14:textId="7146891B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B1B100"/>
          <w:sz w:val="22"/>
          <w:szCs w:val="22"/>
        </w:rPr>
        <w:t>if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x</w:t>
      </w:r>
      <w:r>
        <w:rPr>
          <w:color w:val="009900"/>
          <w:sz w:val="22"/>
          <w:szCs w:val="22"/>
        </w:rPr>
        <w:t>[</w:t>
      </w:r>
      <w:r>
        <w:rPr>
          <w:color w:val="0000DD"/>
          <w:sz w:val="22"/>
          <w:szCs w:val="22"/>
        </w:rPr>
        <w:t>0</w:t>
      </w:r>
      <w:r>
        <w:rPr>
          <w:color w:val="009900"/>
          <w:sz w:val="22"/>
          <w:szCs w:val="22"/>
        </w:rPr>
        <w:t>]</w:t>
      </w:r>
      <w:r>
        <w:rPr>
          <w:color w:val="212529"/>
          <w:sz w:val="22"/>
          <w:szCs w:val="22"/>
        </w:rPr>
        <w:t xml:space="preserve"> </w:t>
      </w:r>
      <w:r>
        <w:rPr>
          <w:color w:val="339933"/>
          <w:sz w:val="22"/>
          <w:szCs w:val="22"/>
        </w:rPr>
        <w:t>==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'a'</w:t>
      </w:r>
      <w:r>
        <w:rPr>
          <w:color w:val="009900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{</w:t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 w:rsidR="00121461"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>max7219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pozice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15</w:t>
      </w:r>
      <w:r>
        <w:rPr>
          <w:color w:val="009900"/>
          <w:sz w:val="22"/>
          <w:szCs w:val="22"/>
        </w:rPr>
        <w:t>)</w:t>
      </w:r>
      <w:r>
        <w:rPr>
          <w:color w:val="339933"/>
          <w:sz w:val="22"/>
          <w:szCs w:val="22"/>
        </w:rPr>
        <w:t>;</w:t>
      </w:r>
    </w:p>
    <w:p w14:paraId="1B8032BB" w14:textId="7E032E8E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009900"/>
          <w:sz w:val="22"/>
          <w:szCs w:val="22"/>
        </w:rPr>
        <w:t>}</w:t>
      </w:r>
      <w:r>
        <w:rPr>
          <w:color w:val="B1B100"/>
          <w:sz w:val="22"/>
          <w:szCs w:val="22"/>
        </w:rPr>
        <w:t>else</w:t>
      </w:r>
      <w:r>
        <w:rPr>
          <w:color w:val="212529"/>
          <w:sz w:val="22"/>
          <w:szCs w:val="22"/>
        </w:rPr>
        <w:t xml:space="preserve"> </w:t>
      </w:r>
      <w:r>
        <w:rPr>
          <w:color w:val="B1B100"/>
          <w:sz w:val="22"/>
          <w:szCs w:val="22"/>
        </w:rPr>
        <w:t>if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x</w:t>
      </w:r>
      <w:r>
        <w:rPr>
          <w:color w:val="009900"/>
          <w:sz w:val="22"/>
          <w:szCs w:val="22"/>
        </w:rPr>
        <w:t>[</w:t>
      </w:r>
      <w:r>
        <w:rPr>
          <w:color w:val="0000DD"/>
          <w:sz w:val="22"/>
          <w:szCs w:val="22"/>
        </w:rPr>
        <w:t>0</w:t>
      </w:r>
      <w:r>
        <w:rPr>
          <w:color w:val="009900"/>
          <w:sz w:val="22"/>
          <w:szCs w:val="22"/>
        </w:rPr>
        <w:t>]</w:t>
      </w:r>
      <w:r>
        <w:rPr>
          <w:color w:val="212529"/>
          <w:sz w:val="22"/>
          <w:szCs w:val="22"/>
        </w:rPr>
        <w:t xml:space="preserve"> </w:t>
      </w:r>
      <w:r>
        <w:rPr>
          <w:color w:val="339933"/>
          <w:sz w:val="22"/>
          <w:szCs w:val="22"/>
        </w:rPr>
        <w:t>==</w:t>
      </w:r>
      <w:r>
        <w:rPr>
          <w:color w:val="212529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'b'</w:t>
      </w:r>
      <w:r>
        <w:rPr>
          <w:color w:val="009900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{</w:t>
      </w:r>
    </w:p>
    <w:p w14:paraId="202702CE" w14:textId="7B408CDF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nic</w:t>
      </w:r>
      <w:r>
        <w:rPr>
          <w:color w:val="009900"/>
          <w:sz w:val="22"/>
          <w:szCs w:val="22"/>
        </w:rPr>
        <w:t>()</w:t>
      </w:r>
      <w:r>
        <w:rPr>
          <w:color w:val="339933"/>
          <w:sz w:val="22"/>
          <w:szCs w:val="22"/>
        </w:rPr>
        <w:t>;</w:t>
      </w:r>
    </w:p>
    <w:p w14:paraId="13A36EA2" w14:textId="03F11DA9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pozice </w:t>
      </w:r>
      <w:r>
        <w:rPr>
          <w:color w:val="339933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9</w:t>
      </w:r>
      <w:r>
        <w:rPr>
          <w:color w:val="339933"/>
          <w:sz w:val="22"/>
          <w:szCs w:val="22"/>
        </w:rPr>
        <w:t>;</w:t>
      </w:r>
    </w:p>
    <w:p w14:paraId="1A0BF99D" w14:textId="411DD8B1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009900"/>
          <w:sz w:val="22"/>
          <w:szCs w:val="22"/>
        </w:rPr>
        <w:t>}</w:t>
      </w:r>
      <w:r>
        <w:rPr>
          <w:color w:val="B1B100"/>
          <w:sz w:val="22"/>
          <w:szCs w:val="22"/>
        </w:rPr>
        <w:t>else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{</w:t>
      </w:r>
    </w:p>
    <w:p w14:paraId="5873B61A" w14:textId="72E63B6C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>max7219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>pozice</w:t>
      </w:r>
      <w:r>
        <w:rPr>
          <w:color w:val="339933"/>
          <w:sz w:val="22"/>
          <w:szCs w:val="22"/>
        </w:rPr>
        <w:t>,</w:t>
      </w:r>
      <w:r>
        <w:rPr>
          <w:color w:val="212529"/>
          <w:sz w:val="22"/>
          <w:szCs w:val="22"/>
        </w:rPr>
        <w:t xml:space="preserve"> x</w:t>
      </w:r>
      <w:r>
        <w:rPr>
          <w:color w:val="009900"/>
          <w:sz w:val="22"/>
          <w:szCs w:val="22"/>
        </w:rPr>
        <w:t>[</w:t>
      </w:r>
      <w:r>
        <w:rPr>
          <w:color w:val="0000DD"/>
          <w:sz w:val="22"/>
          <w:szCs w:val="22"/>
        </w:rPr>
        <w:t>0</w:t>
      </w:r>
      <w:r>
        <w:rPr>
          <w:color w:val="009900"/>
          <w:sz w:val="22"/>
          <w:szCs w:val="22"/>
        </w:rPr>
        <w:t>])</w:t>
      </w:r>
      <w:r>
        <w:rPr>
          <w:color w:val="339933"/>
          <w:sz w:val="22"/>
          <w:szCs w:val="22"/>
        </w:rPr>
        <w:t>;</w:t>
      </w:r>
    </w:p>
    <w:p w14:paraId="6A1DFAE1" w14:textId="63DFBF04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009900"/>
          <w:sz w:val="22"/>
          <w:szCs w:val="22"/>
        </w:rPr>
        <w:t>}</w:t>
      </w:r>
    </w:p>
    <w:p w14:paraId="1B2E781C" w14:textId="6BB1C569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pozice </w:t>
      </w:r>
      <w:r>
        <w:rPr>
          <w:color w:val="339933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pozice </w:t>
      </w:r>
      <w:r>
        <w:rPr>
          <w:color w:val="339933"/>
          <w:sz w:val="22"/>
          <w:szCs w:val="22"/>
        </w:rPr>
        <w:t>-</w:t>
      </w:r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1</w:t>
      </w:r>
      <w:r>
        <w:rPr>
          <w:color w:val="339933"/>
          <w:sz w:val="22"/>
          <w:szCs w:val="22"/>
        </w:rPr>
        <w:t>;</w:t>
      </w:r>
    </w:p>
    <w:p w14:paraId="60C29300" w14:textId="09386C31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B1B100"/>
          <w:sz w:val="22"/>
          <w:szCs w:val="22"/>
        </w:rPr>
        <w:t>if</w:t>
      </w:r>
      <w:r>
        <w:rPr>
          <w:color w:val="009900"/>
          <w:sz w:val="22"/>
          <w:szCs w:val="22"/>
        </w:rPr>
        <w:t>(</w:t>
      </w:r>
      <w:r>
        <w:rPr>
          <w:color w:val="212529"/>
          <w:sz w:val="22"/>
          <w:szCs w:val="22"/>
        </w:rPr>
        <w:t xml:space="preserve">pozice </w:t>
      </w:r>
      <w:r>
        <w:rPr>
          <w:color w:val="339933"/>
          <w:sz w:val="22"/>
          <w:szCs w:val="22"/>
        </w:rPr>
        <w:t>==</w:t>
      </w:r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0</w:t>
      </w:r>
      <w:r>
        <w:rPr>
          <w:color w:val="009900"/>
          <w:sz w:val="22"/>
          <w:szCs w:val="22"/>
        </w:rPr>
        <w:t>)</w:t>
      </w:r>
      <w:r>
        <w:rPr>
          <w:color w:val="212529"/>
          <w:sz w:val="22"/>
          <w:szCs w:val="22"/>
        </w:rPr>
        <w:t xml:space="preserve"> </w:t>
      </w:r>
      <w:r>
        <w:rPr>
          <w:color w:val="009900"/>
          <w:sz w:val="22"/>
          <w:szCs w:val="22"/>
        </w:rPr>
        <w:t>{</w:t>
      </w:r>
    </w:p>
    <w:p w14:paraId="238E561F" w14:textId="75E92D0F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  <w:t xml:space="preserve">pozice </w:t>
      </w:r>
      <w:r>
        <w:rPr>
          <w:color w:val="339933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</w:t>
      </w:r>
      <w:r>
        <w:rPr>
          <w:color w:val="0000DD"/>
          <w:sz w:val="22"/>
          <w:szCs w:val="22"/>
        </w:rPr>
        <w:t>8</w:t>
      </w:r>
      <w:r>
        <w:rPr>
          <w:color w:val="339933"/>
          <w:sz w:val="22"/>
          <w:szCs w:val="22"/>
        </w:rPr>
        <w:t>;</w:t>
      </w:r>
    </w:p>
    <w:p w14:paraId="268AA50D" w14:textId="30EFC2D3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ab/>
      </w:r>
      <w:r>
        <w:rPr>
          <w:color w:val="212529"/>
          <w:sz w:val="22"/>
          <w:szCs w:val="22"/>
        </w:rPr>
        <w:tab/>
      </w:r>
      <w:r>
        <w:rPr>
          <w:color w:val="009900"/>
          <w:sz w:val="22"/>
          <w:szCs w:val="22"/>
        </w:rPr>
        <w:t>}</w:t>
      </w:r>
    </w:p>
    <w:p w14:paraId="2FEAA9A2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    </w:t>
      </w:r>
      <w:r>
        <w:rPr>
          <w:color w:val="009900"/>
          <w:sz w:val="22"/>
          <w:szCs w:val="22"/>
        </w:rPr>
        <w:t>}</w:t>
      </w:r>
    </w:p>
    <w:p w14:paraId="587A7162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    key_last </w:t>
      </w:r>
      <w:r>
        <w:rPr>
          <w:color w:val="339933"/>
          <w:sz w:val="22"/>
          <w:szCs w:val="22"/>
        </w:rPr>
        <w:t>=</w:t>
      </w:r>
      <w:r>
        <w:rPr>
          <w:color w:val="212529"/>
          <w:sz w:val="22"/>
          <w:szCs w:val="22"/>
        </w:rPr>
        <w:t xml:space="preserve"> key_now</w:t>
      </w:r>
      <w:r>
        <w:rPr>
          <w:color w:val="339933"/>
          <w:sz w:val="22"/>
          <w:szCs w:val="22"/>
        </w:rPr>
        <w:t>;</w:t>
      </w:r>
    </w:p>
    <w:p w14:paraId="6C5CAC04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    </w:t>
      </w:r>
      <w:r>
        <w:rPr>
          <w:color w:val="009900"/>
          <w:sz w:val="22"/>
          <w:szCs w:val="22"/>
        </w:rPr>
        <w:t>}</w:t>
      </w:r>
    </w:p>
    <w:p w14:paraId="3A40197A" w14:textId="77777777" w:rsidR="004842CE" w:rsidRDefault="004842CE" w:rsidP="004842CE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 xml:space="preserve">    </w:t>
      </w:r>
      <w:r>
        <w:rPr>
          <w:color w:val="009900"/>
          <w:sz w:val="22"/>
          <w:szCs w:val="22"/>
        </w:rPr>
        <w:t>}</w:t>
      </w:r>
    </w:p>
    <w:p w14:paraId="768A154C" w14:textId="77777777" w:rsidR="00327DEC" w:rsidRPr="00121461" w:rsidRDefault="004842CE" w:rsidP="00121461">
      <w:pPr>
        <w:pStyle w:val="FormtovanvHTML"/>
        <w:shd w:val="clear" w:color="auto" w:fill="FFFFFF"/>
        <w:rPr>
          <w:color w:val="212529"/>
          <w:sz w:val="22"/>
          <w:szCs w:val="22"/>
        </w:rPr>
      </w:pPr>
      <w:r>
        <w:rPr>
          <w:color w:val="009900"/>
          <w:sz w:val="22"/>
          <w:szCs w:val="22"/>
        </w:rPr>
        <w:t>}</w:t>
      </w:r>
    </w:p>
    <w:sectPr w:rsidR="00327DEC" w:rsidRPr="00121461">
      <w:footerReference w:type="default" r:id="rId9"/>
      <w:pgSz w:w="11906" w:h="16838"/>
      <w:pgMar w:top="851" w:right="851" w:bottom="851" w:left="85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563E4" w14:textId="77777777" w:rsidR="009A7E5B" w:rsidRDefault="009A7E5B">
      <w:r>
        <w:separator/>
      </w:r>
    </w:p>
  </w:endnote>
  <w:endnote w:type="continuationSeparator" w:id="0">
    <w:p w14:paraId="33067BC1" w14:textId="77777777" w:rsidR="009A7E5B" w:rsidRDefault="009A7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oronto">
    <w:altName w:val="Times New Roman"/>
    <w:charset w:val="00"/>
    <w:family w:val="auto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2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10"/>
      <w:gridCol w:w="2880"/>
      <w:gridCol w:w="3330"/>
    </w:tblGrid>
    <w:tr w:rsidR="00036220" w14:paraId="71612CBD" w14:textId="77777777" w:rsidTr="00036220">
      <w:trPr>
        <w:trHeight w:val="400"/>
      </w:trPr>
      <w:tc>
        <w:tcPr>
          <w:tcW w:w="4210" w:type="dxa"/>
          <w:vAlign w:val="center"/>
        </w:tcPr>
        <w:p w14:paraId="1324D046" w14:textId="6DC490F6" w:rsidR="00036220" w:rsidRDefault="00036220">
          <w:pPr>
            <w:pStyle w:val="Zpat"/>
            <w:jc w:val="center"/>
          </w:pPr>
          <w:r>
            <w:t>Jméno: Jan PŘIKRYL</w:t>
          </w:r>
        </w:p>
      </w:tc>
      <w:tc>
        <w:tcPr>
          <w:tcW w:w="2880" w:type="dxa"/>
          <w:vAlign w:val="center"/>
        </w:tcPr>
        <w:p w14:paraId="0656D165" w14:textId="69C5BF99" w:rsidR="00036220" w:rsidRDefault="00036220">
          <w:pPr>
            <w:pStyle w:val="Zpat"/>
            <w:jc w:val="center"/>
          </w:pPr>
          <w:r>
            <w:t xml:space="preserve">Třída: </w:t>
          </w:r>
          <w:r w:rsidR="003A0FA2">
            <w:t>4</w:t>
          </w:r>
          <w:r>
            <w:t>B</w:t>
          </w:r>
        </w:p>
      </w:tc>
      <w:tc>
        <w:tcPr>
          <w:tcW w:w="3330" w:type="dxa"/>
          <w:vAlign w:val="center"/>
        </w:tcPr>
        <w:p w14:paraId="15F84AFB" w14:textId="0E8BB7D9" w:rsidR="00036220" w:rsidRDefault="00036220">
          <w:pPr>
            <w:pStyle w:val="Zpat"/>
            <w:jc w:val="center"/>
          </w:pPr>
          <w:r>
            <w:t xml:space="preserve">List: </w:t>
          </w:r>
          <w:r>
            <w:rPr>
              <w:rStyle w:val="slostrnky"/>
            </w:rPr>
            <w:fldChar w:fldCharType="begin"/>
          </w:r>
          <w:r>
            <w:rPr>
              <w:rStyle w:val="slostrnky"/>
            </w:rPr>
            <w:instrText xml:space="preserve"> PAGE </w:instrText>
          </w:r>
          <w:r>
            <w:rPr>
              <w:rStyle w:val="slostrnky"/>
            </w:rPr>
            <w:fldChar w:fldCharType="separate"/>
          </w:r>
          <w:r>
            <w:rPr>
              <w:rStyle w:val="slostrnky"/>
              <w:noProof/>
            </w:rPr>
            <w:t>3</w:t>
          </w:r>
          <w:r>
            <w:rPr>
              <w:rStyle w:val="slostrnky"/>
            </w:rPr>
            <w:fldChar w:fldCharType="end"/>
          </w:r>
          <w:r>
            <w:rPr>
              <w:rStyle w:val="slostrnky"/>
            </w:rPr>
            <w:t>/</w:t>
          </w:r>
          <w:r w:rsidR="00802CED">
            <w:rPr>
              <w:rStyle w:val="slostrnky"/>
            </w:rPr>
            <w:t>8</w:t>
          </w:r>
        </w:p>
      </w:tc>
    </w:tr>
  </w:tbl>
  <w:p w14:paraId="37FE3949" w14:textId="77777777" w:rsidR="00D87A76" w:rsidRDefault="00D87A76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B18AC" w14:textId="77777777" w:rsidR="009A7E5B" w:rsidRDefault="009A7E5B">
      <w:r>
        <w:separator/>
      </w:r>
    </w:p>
  </w:footnote>
  <w:footnote w:type="continuationSeparator" w:id="0">
    <w:p w14:paraId="78BEA8A3" w14:textId="77777777" w:rsidR="009A7E5B" w:rsidRDefault="009A7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1F4"/>
    <w:multiLevelType w:val="multilevel"/>
    <w:tmpl w:val="946A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43D97"/>
    <w:multiLevelType w:val="hybridMultilevel"/>
    <w:tmpl w:val="2ADED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06455"/>
    <w:multiLevelType w:val="hybridMultilevel"/>
    <w:tmpl w:val="AE70A4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A4B52"/>
    <w:multiLevelType w:val="hybridMultilevel"/>
    <w:tmpl w:val="A42CBAF6"/>
    <w:lvl w:ilvl="0" w:tplc="0405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4600A90"/>
    <w:multiLevelType w:val="hybridMultilevel"/>
    <w:tmpl w:val="402400EC"/>
    <w:lvl w:ilvl="0" w:tplc="D30AC15A">
      <w:start w:val="1"/>
      <w:numFmt w:val="lowerLetter"/>
      <w:lvlText w:val="%1.)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4DA5F55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5FE1459"/>
    <w:multiLevelType w:val="hybridMultilevel"/>
    <w:tmpl w:val="ADD098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A49E3"/>
    <w:multiLevelType w:val="hybridMultilevel"/>
    <w:tmpl w:val="A364DB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7D48FF"/>
    <w:multiLevelType w:val="multilevel"/>
    <w:tmpl w:val="2828E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B17F4D"/>
    <w:multiLevelType w:val="singleLevel"/>
    <w:tmpl w:val="69C06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0" w15:restartNumberingAfterBreak="0">
    <w:nsid w:val="16C71440"/>
    <w:multiLevelType w:val="hybridMultilevel"/>
    <w:tmpl w:val="F1B2BBAA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84BC4"/>
    <w:multiLevelType w:val="singleLevel"/>
    <w:tmpl w:val="68A4F0A6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2" w15:restartNumberingAfterBreak="0">
    <w:nsid w:val="1B9D03FE"/>
    <w:multiLevelType w:val="multilevel"/>
    <w:tmpl w:val="BE00AEBC"/>
    <w:lvl w:ilvl="0">
      <w:start w:val="1"/>
      <w:numFmt w:val="decimal"/>
      <w:lvlText w:val="%1."/>
      <w:lvlJc w:val="left"/>
      <w:pPr>
        <w:tabs>
          <w:tab w:val="num" w:pos="2835"/>
        </w:tabs>
        <w:ind w:left="283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entative="1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entative="1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13" w15:restartNumberingAfterBreak="0">
    <w:nsid w:val="1E3F0725"/>
    <w:multiLevelType w:val="hybridMultilevel"/>
    <w:tmpl w:val="3F68D7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17BDF"/>
    <w:multiLevelType w:val="hybridMultilevel"/>
    <w:tmpl w:val="D542C1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62B86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6" w15:restartNumberingAfterBreak="0">
    <w:nsid w:val="2D1C35B8"/>
    <w:multiLevelType w:val="hybridMultilevel"/>
    <w:tmpl w:val="7D7A14FE"/>
    <w:lvl w:ilvl="0" w:tplc="38DCA1B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2420D4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21F7C55"/>
    <w:multiLevelType w:val="hybridMultilevel"/>
    <w:tmpl w:val="E4AC46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60485"/>
    <w:multiLevelType w:val="hybridMultilevel"/>
    <w:tmpl w:val="BD3C2812"/>
    <w:lvl w:ilvl="0" w:tplc="CA1ACDE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10C1B42"/>
    <w:multiLevelType w:val="hybridMultilevel"/>
    <w:tmpl w:val="78CC9D3E"/>
    <w:lvl w:ilvl="0" w:tplc="0405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1" w15:restartNumberingAfterBreak="0">
    <w:nsid w:val="41367262"/>
    <w:multiLevelType w:val="singleLevel"/>
    <w:tmpl w:val="F3BE48EE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16"/>
      </w:rPr>
    </w:lvl>
  </w:abstractNum>
  <w:abstractNum w:abstractNumId="22" w15:restartNumberingAfterBreak="0">
    <w:nsid w:val="4DCA04D3"/>
    <w:multiLevelType w:val="singleLevel"/>
    <w:tmpl w:val="902693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3" w15:restartNumberingAfterBreak="0">
    <w:nsid w:val="4F540401"/>
    <w:multiLevelType w:val="hybridMultilevel"/>
    <w:tmpl w:val="DC425E82"/>
    <w:lvl w:ilvl="0" w:tplc="0405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508E29C4"/>
    <w:multiLevelType w:val="hybridMultilevel"/>
    <w:tmpl w:val="08B42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51A28"/>
    <w:multiLevelType w:val="hybridMultilevel"/>
    <w:tmpl w:val="8544E3E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B660A"/>
    <w:multiLevelType w:val="hybridMultilevel"/>
    <w:tmpl w:val="8736AA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4A0"/>
    <w:multiLevelType w:val="hybridMultilevel"/>
    <w:tmpl w:val="FE442206"/>
    <w:lvl w:ilvl="0" w:tplc="040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5BBD365F"/>
    <w:multiLevelType w:val="hybridMultilevel"/>
    <w:tmpl w:val="383CCC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25043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D420A2B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F8B25F1"/>
    <w:multiLevelType w:val="hybridMultilevel"/>
    <w:tmpl w:val="8E3049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4E6AE9"/>
    <w:multiLevelType w:val="hybridMultilevel"/>
    <w:tmpl w:val="8E20EE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740559"/>
    <w:multiLevelType w:val="hybridMultilevel"/>
    <w:tmpl w:val="5E5A3A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569B5"/>
    <w:multiLevelType w:val="singleLevel"/>
    <w:tmpl w:val="8D905EEA"/>
    <w:lvl w:ilvl="0">
      <w:start w:val="1"/>
      <w:numFmt w:val="decimal"/>
      <w:pStyle w:val="Styl1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35" w15:restartNumberingAfterBreak="0">
    <w:nsid w:val="66DE1351"/>
    <w:multiLevelType w:val="singleLevel"/>
    <w:tmpl w:val="68A4F0A6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36" w15:restartNumberingAfterBreak="0">
    <w:nsid w:val="6AE5258D"/>
    <w:multiLevelType w:val="hybridMultilevel"/>
    <w:tmpl w:val="943410F0"/>
    <w:lvl w:ilvl="0" w:tplc="0405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7" w15:restartNumberingAfterBreak="0">
    <w:nsid w:val="6D3C67E8"/>
    <w:multiLevelType w:val="hybridMultilevel"/>
    <w:tmpl w:val="0BBCA5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80F5C"/>
    <w:multiLevelType w:val="hybridMultilevel"/>
    <w:tmpl w:val="2332AF4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30CFC"/>
    <w:multiLevelType w:val="hybridMultilevel"/>
    <w:tmpl w:val="34B46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B328C"/>
    <w:multiLevelType w:val="hybridMultilevel"/>
    <w:tmpl w:val="B448A4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FB3DB7"/>
    <w:multiLevelType w:val="multilevel"/>
    <w:tmpl w:val="A2226E8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123AA9"/>
    <w:multiLevelType w:val="hybridMultilevel"/>
    <w:tmpl w:val="AD9838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E0F1D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num w:numId="1" w16cid:durableId="1861159607">
    <w:abstractNumId w:val="9"/>
  </w:num>
  <w:num w:numId="2" w16cid:durableId="1666277286">
    <w:abstractNumId w:val="5"/>
  </w:num>
  <w:num w:numId="3" w16cid:durableId="1269315167">
    <w:abstractNumId w:val="29"/>
  </w:num>
  <w:num w:numId="4" w16cid:durableId="612829256">
    <w:abstractNumId w:val="30"/>
  </w:num>
  <w:num w:numId="5" w16cid:durableId="734164502">
    <w:abstractNumId w:val="8"/>
  </w:num>
  <w:num w:numId="6" w16cid:durableId="1316302021">
    <w:abstractNumId w:val="34"/>
  </w:num>
  <w:num w:numId="7" w16cid:durableId="1603952061">
    <w:abstractNumId w:val="12"/>
  </w:num>
  <w:num w:numId="8" w16cid:durableId="158933186">
    <w:abstractNumId w:val="15"/>
  </w:num>
  <w:num w:numId="9" w16cid:durableId="1665283928">
    <w:abstractNumId w:val="43"/>
  </w:num>
  <w:num w:numId="10" w16cid:durableId="545678989">
    <w:abstractNumId w:val="41"/>
  </w:num>
  <w:num w:numId="11" w16cid:durableId="1576889143">
    <w:abstractNumId w:val="11"/>
  </w:num>
  <w:num w:numId="12" w16cid:durableId="1212766651">
    <w:abstractNumId w:val="35"/>
  </w:num>
  <w:num w:numId="13" w16cid:durableId="837965509">
    <w:abstractNumId w:val="21"/>
  </w:num>
  <w:num w:numId="14" w16cid:durableId="351036142">
    <w:abstractNumId w:val="17"/>
  </w:num>
  <w:num w:numId="15" w16cid:durableId="2038002470">
    <w:abstractNumId w:val="22"/>
  </w:num>
  <w:num w:numId="16" w16cid:durableId="74786149">
    <w:abstractNumId w:val="23"/>
  </w:num>
  <w:num w:numId="17" w16cid:durableId="1312173748">
    <w:abstractNumId w:val="40"/>
  </w:num>
  <w:num w:numId="18" w16cid:durableId="968823229">
    <w:abstractNumId w:val="42"/>
  </w:num>
  <w:num w:numId="19" w16cid:durableId="1997875234">
    <w:abstractNumId w:val="19"/>
  </w:num>
  <w:num w:numId="20" w16cid:durableId="978801347">
    <w:abstractNumId w:val="16"/>
  </w:num>
  <w:num w:numId="21" w16cid:durableId="1847749246">
    <w:abstractNumId w:val="25"/>
  </w:num>
  <w:num w:numId="22" w16cid:durableId="66078784">
    <w:abstractNumId w:val="33"/>
  </w:num>
  <w:num w:numId="23" w16cid:durableId="2112964997">
    <w:abstractNumId w:val="27"/>
  </w:num>
  <w:num w:numId="24" w16cid:durableId="536818072">
    <w:abstractNumId w:val="37"/>
  </w:num>
  <w:num w:numId="25" w16cid:durableId="211617573">
    <w:abstractNumId w:val="38"/>
  </w:num>
  <w:num w:numId="26" w16cid:durableId="72629602">
    <w:abstractNumId w:val="13"/>
  </w:num>
  <w:num w:numId="27" w16cid:durableId="225265007">
    <w:abstractNumId w:val="18"/>
  </w:num>
  <w:num w:numId="28" w16cid:durableId="1307272965">
    <w:abstractNumId w:val="14"/>
  </w:num>
  <w:num w:numId="29" w16cid:durableId="637104190">
    <w:abstractNumId w:val="24"/>
  </w:num>
  <w:num w:numId="30" w16cid:durableId="955016655">
    <w:abstractNumId w:val="39"/>
  </w:num>
  <w:num w:numId="31" w16cid:durableId="249780295">
    <w:abstractNumId w:val="4"/>
  </w:num>
  <w:num w:numId="32" w16cid:durableId="1256133331">
    <w:abstractNumId w:val="26"/>
  </w:num>
  <w:num w:numId="33" w16cid:durableId="72358107">
    <w:abstractNumId w:val="10"/>
  </w:num>
  <w:num w:numId="34" w16cid:durableId="544026028">
    <w:abstractNumId w:val="28"/>
  </w:num>
  <w:num w:numId="35" w16cid:durableId="1054500525">
    <w:abstractNumId w:val="2"/>
  </w:num>
  <w:num w:numId="36" w16cid:durableId="239609100">
    <w:abstractNumId w:val="32"/>
  </w:num>
  <w:num w:numId="37" w16cid:durableId="1128474235">
    <w:abstractNumId w:val="0"/>
  </w:num>
  <w:num w:numId="38" w16cid:durableId="496501826">
    <w:abstractNumId w:val="1"/>
  </w:num>
  <w:num w:numId="39" w16cid:durableId="903640847">
    <w:abstractNumId w:val="6"/>
  </w:num>
  <w:num w:numId="40" w16cid:durableId="817382000">
    <w:abstractNumId w:val="31"/>
  </w:num>
  <w:num w:numId="41" w16cid:durableId="1380203173">
    <w:abstractNumId w:val="3"/>
  </w:num>
  <w:num w:numId="42" w16cid:durableId="49156219">
    <w:abstractNumId w:val="36"/>
  </w:num>
  <w:num w:numId="43" w16cid:durableId="925965880">
    <w:abstractNumId w:val="7"/>
  </w:num>
  <w:num w:numId="44" w16cid:durableId="11896384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tzAxs7QwNDExsjBR0lEKTi0uzszPAykwNKkFAMe9vkotAAAA"/>
  </w:docVars>
  <w:rsids>
    <w:rsidRoot w:val="00516903"/>
    <w:rsid w:val="00003BE6"/>
    <w:rsid w:val="0001229C"/>
    <w:rsid w:val="00015EE7"/>
    <w:rsid w:val="00036220"/>
    <w:rsid w:val="00042891"/>
    <w:rsid w:val="000548F5"/>
    <w:rsid w:val="00061CCF"/>
    <w:rsid w:val="0006270B"/>
    <w:rsid w:val="000723F9"/>
    <w:rsid w:val="00072ABF"/>
    <w:rsid w:val="00074BBD"/>
    <w:rsid w:val="00084269"/>
    <w:rsid w:val="00087647"/>
    <w:rsid w:val="000915C7"/>
    <w:rsid w:val="00093B81"/>
    <w:rsid w:val="00095B72"/>
    <w:rsid w:val="00097F02"/>
    <w:rsid w:val="000A28AA"/>
    <w:rsid w:val="000A6B1D"/>
    <w:rsid w:val="000C1188"/>
    <w:rsid w:val="000C246A"/>
    <w:rsid w:val="000C4860"/>
    <w:rsid w:val="000D7460"/>
    <w:rsid w:val="000E25BC"/>
    <w:rsid w:val="000F7A0B"/>
    <w:rsid w:val="001007EE"/>
    <w:rsid w:val="0010490E"/>
    <w:rsid w:val="00107CA0"/>
    <w:rsid w:val="00121461"/>
    <w:rsid w:val="0012200A"/>
    <w:rsid w:val="00126B76"/>
    <w:rsid w:val="00132E40"/>
    <w:rsid w:val="001338F3"/>
    <w:rsid w:val="00140715"/>
    <w:rsid w:val="0014148A"/>
    <w:rsid w:val="001452F7"/>
    <w:rsid w:val="00146AA5"/>
    <w:rsid w:val="00151676"/>
    <w:rsid w:val="00151775"/>
    <w:rsid w:val="0015264F"/>
    <w:rsid w:val="00154BA0"/>
    <w:rsid w:val="001569FD"/>
    <w:rsid w:val="00166EA1"/>
    <w:rsid w:val="00170290"/>
    <w:rsid w:val="001734A0"/>
    <w:rsid w:val="00185CC8"/>
    <w:rsid w:val="001941C6"/>
    <w:rsid w:val="001A3111"/>
    <w:rsid w:val="001A70A1"/>
    <w:rsid w:val="001C0386"/>
    <w:rsid w:val="001C0432"/>
    <w:rsid w:val="001C1F9C"/>
    <w:rsid w:val="001C2970"/>
    <w:rsid w:val="001C41C6"/>
    <w:rsid w:val="001C5B68"/>
    <w:rsid w:val="001E4EDF"/>
    <w:rsid w:val="00201C23"/>
    <w:rsid w:val="00204033"/>
    <w:rsid w:val="002314CD"/>
    <w:rsid w:val="0023306A"/>
    <w:rsid w:val="00242E73"/>
    <w:rsid w:val="00246374"/>
    <w:rsid w:val="002544BB"/>
    <w:rsid w:val="00263193"/>
    <w:rsid w:val="00270DB0"/>
    <w:rsid w:val="00271F43"/>
    <w:rsid w:val="00282E63"/>
    <w:rsid w:val="002903E5"/>
    <w:rsid w:val="002973CE"/>
    <w:rsid w:val="002A3277"/>
    <w:rsid w:val="002C28ED"/>
    <w:rsid w:val="002D1851"/>
    <w:rsid w:val="002D6E44"/>
    <w:rsid w:val="002E06CF"/>
    <w:rsid w:val="002E261E"/>
    <w:rsid w:val="002E4D7C"/>
    <w:rsid w:val="002F091A"/>
    <w:rsid w:val="00304863"/>
    <w:rsid w:val="00322420"/>
    <w:rsid w:val="0032345B"/>
    <w:rsid w:val="00327454"/>
    <w:rsid w:val="00327DEC"/>
    <w:rsid w:val="00331889"/>
    <w:rsid w:val="00345F82"/>
    <w:rsid w:val="00346E6D"/>
    <w:rsid w:val="003536EB"/>
    <w:rsid w:val="00363E30"/>
    <w:rsid w:val="00373E6F"/>
    <w:rsid w:val="00377990"/>
    <w:rsid w:val="00381B0B"/>
    <w:rsid w:val="0038535F"/>
    <w:rsid w:val="00390E4C"/>
    <w:rsid w:val="00394AEB"/>
    <w:rsid w:val="003A0FA2"/>
    <w:rsid w:val="003C0377"/>
    <w:rsid w:val="003C0923"/>
    <w:rsid w:val="003C77A3"/>
    <w:rsid w:val="003D1E7E"/>
    <w:rsid w:val="003D7052"/>
    <w:rsid w:val="003E25D2"/>
    <w:rsid w:val="003E5B22"/>
    <w:rsid w:val="003F4A94"/>
    <w:rsid w:val="0040102A"/>
    <w:rsid w:val="00406872"/>
    <w:rsid w:val="004107D5"/>
    <w:rsid w:val="00413093"/>
    <w:rsid w:val="004168E6"/>
    <w:rsid w:val="00426867"/>
    <w:rsid w:val="00433434"/>
    <w:rsid w:val="00444D0C"/>
    <w:rsid w:val="00446AA1"/>
    <w:rsid w:val="00452952"/>
    <w:rsid w:val="00457631"/>
    <w:rsid w:val="004655FA"/>
    <w:rsid w:val="0047203F"/>
    <w:rsid w:val="00472B04"/>
    <w:rsid w:val="004842CE"/>
    <w:rsid w:val="00494871"/>
    <w:rsid w:val="00496F12"/>
    <w:rsid w:val="004A55A0"/>
    <w:rsid w:val="004A74A7"/>
    <w:rsid w:val="004C4517"/>
    <w:rsid w:val="004C5DFC"/>
    <w:rsid w:val="004E4D83"/>
    <w:rsid w:val="005037C2"/>
    <w:rsid w:val="00503986"/>
    <w:rsid w:val="00504673"/>
    <w:rsid w:val="00507C2B"/>
    <w:rsid w:val="00516903"/>
    <w:rsid w:val="00521E5F"/>
    <w:rsid w:val="00525DBF"/>
    <w:rsid w:val="005267BC"/>
    <w:rsid w:val="00537EE9"/>
    <w:rsid w:val="00551319"/>
    <w:rsid w:val="00552FEF"/>
    <w:rsid w:val="00553C7E"/>
    <w:rsid w:val="005549CF"/>
    <w:rsid w:val="00563830"/>
    <w:rsid w:val="0056474D"/>
    <w:rsid w:val="00576699"/>
    <w:rsid w:val="00587726"/>
    <w:rsid w:val="00597701"/>
    <w:rsid w:val="005A08CF"/>
    <w:rsid w:val="005A3E1B"/>
    <w:rsid w:val="005C18AE"/>
    <w:rsid w:val="005C54E9"/>
    <w:rsid w:val="005D21B5"/>
    <w:rsid w:val="005D2F1B"/>
    <w:rsid w:val="005D631D"/>
    <w:rsid w:val="005E40AE"/>
    <w:rsid w:val="005E454E"/>
    <w:rsid w:val="005E668B"/>
    <w:rsid w:val="005F207D"/>
    <w:rsid w:val="005F7CED"/>
    <w:rsid w:val="00603B4E"/>
    <w:rsid w:val="006148B5"/>
    <w:rsid w:val="006256E3"/>
    <w:rsid w:val="00626844"/>
    <w:rsid w:val="006328AD"/>
    <w:rsid w:val="006339EE"/>
    <w:rsid w:val="0064280A"/>
    <w:rsid w:val="0065161B"/>
    <w:rsid w:val="00662B15"/>
    <w:rsid w:val="0066392B"/>
    <w:rsid w:val="006837B9"/>
    <w:rsid w:val="00690DB6"/>
    <w:rsid w:val="006918AD"/>
    <w:rsid w:val="00694E58"/>
    <w:rsid w:val="006977D7"/>
    <w:rsid w:val="006A05CB"/>
    <w:rsid w:val="006A4D31"/>
    <w:rsid w:val="006B56FF"/>
    <w:rsid w:val="006B72B8"/>
    <w:rsid w:val="006B740B"/>
    <w:rsid w:val="006B761D"/>
    <w:rsid w:val="006C352E"/>
    <w:rsid w:val="006C4C53"/>
    <w:rsid w:val="006C6633"/>
    <w:rsid w:val="006D38FE"/>
    <w:rsid w:val="006D3AB3"/>
    <w:rsid w:val="006D65A1"/>
    <w:rsid w:val="006F3248"/>
    <w:rsid w:val="0070365A"/>
    <w:rsid w:val="007245EB"/>
    <w:rsid w:val="00737923"/>
    <w:rsid w:val="0074327C"/>
    <w:rsid w:val="00743B16"/>
    <w:rsid w:val="00756BA5"/>
    <w:rsid w:val="00757B20"/>
    <w:rsid w:val="0076398F"/>
    <w:rsid w:val="007805CF"/>
    <w:rsid w:val="007810F8"/>
    <w:rsid w:val="00781904"/>
    <w:rsid w:val="007A7AF4"/>
    <w:rsid w:val="007C5C9B"/>
    <w:rsid w:val="007C7102"/>
    <w:rsid w:val="007D00D9"/>
    <w:rsid w:val="007D37CF"/>
    <w:rsid w:val="007E30CB"/>
    <w:rsid w:val="007E500F"/>
    <w:rsid w:val="007F2A0A"/>
    <w:rsid w:val="00801994"/>
    <w:rsid w:val="00802CED"/>
    <w:rsid w:val="008036E0"/>
    <w:rsid w:val="00807781"/>
    <w:rsid w:val="00821F11"/>
    <w:rsid w:val="00823037"/>
    <w:rsid w:val="00825A47"/>
    <w:rsid w:val="00836A6E"/>
    <w:rsid w:val="00836B71"/>
    <w:rsid w:val="00840D72"/>
    <w:rsid w:val="008431C1"/>
    <w:rsid w:val="00851CFB"/>
    <w:rsid w:val="008578A9"/>
    <w:rsid w:val="00861FC6"/>
    <w:rsid w:val="0086268A"/>
    <w:rsid w:val="008654C0"/>
    <w:rsid w:val="00871091"/>
    <w:rsid w:val="00873535"/>
    <w:rsid w:val="00874EAB"/>
    <w:rsid w:val="00877A76"/>
    <w:rsid w:val="0088629E"/>
    <w:rsid w:val="008A0A2E"/>
    <w:rsid w:val="008A3723"/>
    <w:rsid w:val="008C71E1"/>
    <w:rsid w:val="008D150D"/>
    <w:rsid w:val="008E1ADF"/>
    <w:rsid w:val="008E371F"/>
    <w:rsid w:val="008E4613"/>
    <w:rsid w:val="008F4ECE"/>
    <w:rsid w:val="008F5EDB"/>
    <w:rsid w:val="008F7594"/>
    <w:rsid w:val="009051F8"/>
    <w:rsid w:val="009111B6"/>
    <w:rsid w:val="009153E7"/>
    <w:rsid w:val="009175D7"/>
    <w:rsid w:val="009512AD"/>
    <w:rsid w:val="009540C7"/>
    <w:rsid w:val="00956625"/>
    <w:rsid w:val="00961D91"/>
    <w:rsid w:val="00967646"/>
    <w:rsid w:val="00973CA9"/>
    <w:rsid w:val="00986477"/>
    <w:rsid w:val="0099139A"/>
    <w:rsid w:val="00995A65"/>
    <w:rsid w:val="009A2083"/>
    <w:rsid w:val="009A7E5B"/>
    <w:rsid w:val="009B77C7"/>
    <w:rsid w:val="009C27A4"/>
    <w:rsid w:val="009D6BAE"/>
    <w:rsid w:val="009E2E92"/>
    <w:rsid w:val="009E5BFE"/>
    <w:rsid w:val="009F0BAE"/>
    <w:rsid w:val="009F321D"/>
    <w:rsid w:val="00A05156"/>
    <w:rsid w:val="00A17F67"/>
    <w:rsid w:val="00A21B5D"/>
    <w:rsid w:val="00A36966"/>
    <w:rsid w:val="00A37129"/>
    <w:rsid w:val="00A46BA4"/>
    <w:rsid w:val="00A46DA5"/>
    <w:rsid w:val="00A53E09"/>
    <w:rsid w:val="00A555BE"/>
    <w:rsid w:val="00A57671"/>
    <w:rsid w:val="00A609B2"/>
    <w:rsid w:val="00A673B3"/>
    <w:rsid w:val="00A678C7"/>
    <w:rsid w:val="00A72322"/>
    <w:rsid w:val="00A72ECA"/>
    <w:rsid w:val="00A767E8"/>
    <w:rsid w:val="00A959CF"/>
    <w:rsid w:val="00AB2E7C"/>
    <w:rsid w:val="00AC312B"/>
    <w:rsid w:val="00AC4237"/>
    <w:rsid w:val="00AC7469"/>
    <w:rsid w:val="00AD5938"/>
    <w:rsid w:val="00AE24B5"/>
    <w:rsid w:val="00AF1503"/>
    <w:rsid w:val="00AF6A2B"/>
    <w:rsid w:val="00B153FD"/>
    <w:rsid w:val="00B26E6C"/>
    <w:rsid w:val="00B35E65"/>
    <w:rsid w:val="00B46572"/>
    <w:rsid w:val="00B67EA0"/>
    <w:rsid w:val="00B73C17"/>
    <w:rsid w:val="00B75E05"/>
    <w:rsid w:val="00B82509"/>
    <w:rsid w:val="00B8791E"/>
    <w:rsid w:val="00B90932"/>
    <w:rsid w:val="00BA506A"/>
    <w:rsid w:val="00BB441E"/>
    <w:rsid w:val="00BC5257"/>
    <w:rsid w:val="00BC5468"/>
    <w:rsid w:val="00BD68E8"/>
    <w:rsid w:val="00BD7428"/>
    <w:rsid w:val="00BF2567"/>
    <w:rsid w:val="00BF492E"/>
    <w:rsid w:val="00C116D3"/>
    <w:rsid w:val="00C13E09"/>
    <w:rsid w:val="00C14152"/>
    <w:rsid w:val="00C2330F"/>
    <w:rsid w:val="00C279DD"/>
    <w:rsid w:val="00C3700D"/>
    <w:rsid w:val="00C37C8D"/>
    <w:rsid w:val="00C4670C"/>
    <w:rsid w:val="00C54768"/>
    <w:rsid w:val="00C56960"/>
    <w:rsid w:val="00C6181A"/>
    <w:rsid w:val="00C72795"/>
    <w:rsid w:val="00C77BBE"/>
    <w:rsid w:val="00C84844"/>
    <w:rsid w:val="00C9034B"/>
    <w:rsid w:val="00C9290D"/>
    <w:rsid w:val="00CA2D9B"/>
    <w:rsid w:val="00CA3004"/>
    <w:rsid w:val="00CB2418"/>
    <w:rsid w:val="00CB264D"/>
    <w:rsid w:val="00CB270A"/>
    <w:rsid w:val="00CB335A"/>
    <w:rsid w:val="00CB7744"/>
    <w:rsid w:val="00CC4BD6"/>
    <w:rsid w:val="00CD272B"/>
    <w:rsid w:val="00CD465E"/>
    <w:rsid w:val="00CD6587"/>
    <w:rsid w:val="00CE66F1"/>
    <w:rsid w:val="00CF0ED3"/>
    <w:rsid w:val="00CF2D8C"/>
    <w:rsid w:val="00CF36AB"/>
    <w:rsid w:val="00CF59C4"/>
    <w:rsid w:val="00D0187C"/>
    <w:rsid w:val="00D01A02"/>
    <w:rsid w:val="00D03668"/>
    <w:rsid w:val="00D061CF"/>
    <w:rsid w:val="00D06AA1"/>
    <w:rsid w:val="00D120A6"/>
    <w:rsid w:val="00D25BB1"/>
    <w:rsid w:val="00D301D5"/>
    <w:rsid w:val="00D30B31"/>
    <w:rsid w:val="00D32680"/>
    <w:rsid w:val="00D403D7"/>
    <w:rsid w:val="00D40429"/>
    <w:rsid w:val="00D4601E"/>
    <w:rsid w:val="00D50927"/>
    <w:rsid w:val="00D604B8"/>
    <w:rsid w:val="00D702F9"/>
    <w:rsid w:val="00D83FAD"/>
    <w:rsid w:val="00D87A76"/>
    <w:rsid w:val="00DA44DD"/>
    <w:rsid w:val="00DB4971"/>
    <w:rsid w:val="00DC1F40"/>
    <w:rsid w:val="00DF5C42"/>
    <w:rsid w:val="00E054E0"/>
    <w:rsid w:val="00E146F3"/>
    <w:rsid w:val="00E22299"/>
    <w:rsid w:val="00E450F6"/>
    <w:rsid w:val="00E47311"/>
    <w:rsid w:val="00E51AC2"/>
    <w:rsid w:val="00E610A3"/>
    <w:rsid w:val="00E63D91"/>
    <w:rsid w:val="00E6513F"/>
    <w:rsid w:val="00E66611"/>
    <w:rsid w:val="00E72335"/>
    <w:rsid w:val="00E75A29"/>
    <w:rsid w:val="00E82CAF"/>
    <w:rsid w:val="00E915E8"/>
    <w:rsid w:val="00EA5372"/>
    <w:rsid w:val="00EB11A2"/>
    <w:rsid w:val="00EB4E57"/>
    <w:rsid w:val="00EC14A8"/>
    <w:rsid w:val="00EC20FE"/>
    <w:rsid w:val="00ED5056"/>
    <w:rsid w:val="00ED6AB8"/>
    <w:rsid w:val="00ED706E"/>
    <w:rsid w:val="00EE208C"/>
    <w:rsid w:val="00EE25A9"/>
    <w:rsid w:val="00EE6C50"/>
    <w:rsid w:val="00F12EE6"/>
    <w:rsid w:val="00F16479"/>
    <w:rsid w:val="00F232EE"/>
    <w:rsid w:val="00F25649"/>
    <w:rsid w:val="00F4069D"/>
    <w:rsid w:val="00F52AD3"/>
    <w:rsid w:val="00F61DD8"/>
    <w:rsid w:val="00F6259B"/>
    <w:rsid w:val="00F6294C"/>
    <w:rsid w:val="00F74766"/>
    <w:rsid w:val="00F82181"/>
    <w:rsid w:val="00F840E1"/>
    <w:rsid w:val="00F844CE"/>
    <w:rsid w:val="00F91616"/>
    <w:rsid w:val="00F96906"/>
    <w:rsid w:val="00FA3FC2"/>
    <w:rsid w:val="00FB72D8"/>
    <w:rsid w:val="00FC1765"/>
    <w:rsid w:val="00FC3FE1"/>
    <w:rsid w:val="00FD1B41"/>
    <w:rsid w:val="00FD4F79"/>
    <w:rsid w:val="00FE0646"/>
    <w:rsid w:val="00FE4C36"/>
    <w:rsid w:val="00FF2998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0373EB78"/>
  <w15:docId w15:val="{C7DEF455-14D8-4369-A48E-DC258DB8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27DEC"/>
    <w:rPr>
      <w:sz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sz w:val="32"/>
    </w:rPr>
  </w:style>
  <w:style w:type="paragraph" w:styleId="Nadpis2">
    <w:name w:val="heading 2"/>
    <w:basedOn w:val="Normln"/>
    <w:next w:val="Normln"/>
    <w:qFormat/>
    <w:pPr>
      <w:keepNext/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jc w:val="center"/>
      <w:outlineLvl w:val="2"/>
    </w:pPr>
    <w:rPr>
      <w:rFonts w:ascii="Arial" w:hAnsi="Arial"/>
      <w:noProof/>
      <w:sz w:val="40"/>
    </w:rPr>
  </w:style>
  <w:style w:type="paragraph" w:styleId="Nadpis4">
    <w:name w:val="heading 4"/>
    <w:basedOn w:val="Normln"/>
    <w:next w:val="Normln"/>
    <w:qFormat/>
    <w:pPr>
      <w:keepNext/>
      <w:jc w:val="center"/>
      <w:outlineLvl w:val="3"/>
    </w:pPr>
    <w:rPr>
      <w:b/>
      <w:sz w:val="34"/>
    </w:rPr>
  </w:style>
  <w:style w:type="paragraph" w:styleId="Nadpis5">
    <w:name w:val="heading 5"/>
    <w:basedOn w:val="Normln"/>
    <w:next w:val="Normln"/>
    <w:qFormat/>
    <w:pPr>
      <w:keepNext/>
      <w:outlineLvl w:val="4"/>
    </w:pPr>
    <w:rPr>
      <w:b/>
      <w:sz w:val="36"/>
    </w:rPr>
  </w:style>
  <w:style w:type="paragraph" w:styleId="Nadpis6">
    <w:name w:val="heading 6"/>
    <w:basedOn w:val="Normln"/>
    <w:next w:val="Normln"/>
    <w:qFormat/>
    <w:pPr>
      <w:keepNext/>
      <w:outlineLvl w:val="5"/>
    </w:pPr>
    <w:rPr>
      <w:b/>
      <w:sz w:val="32"/>
    </w:rPr>
  </w:style>
  <w:style w:type="paragraph" w:styleId="Nadpis7">
    <w:name w:val="heading 7"/>
    <w:basedOn w:val="Normln"/>
    <w:next w:val="Normln"/>
    <w:qFormat/>
    <w:pPr>
      <w:keepNext/>
      <w:jc w:val="center"/>
      <w:outlineLvl w:val="6"/>
    </w:pPr>
    <w:rPr>
      <w:b/>
    </w:rPr>
  </w:style>
  <w:style w:type="paragraph" w:styleId="Nadpis8">
    <w:name w:val="heading 8"/>
    <w:basedOn w:val="Normln"/>
    <w:next w:val="Normln"/>
    <w:qFormat/>
    <w:pPr>
      <w:keepNext/>
      <w:outlineLvl w:val="7"/>
    </w:pPr>
    <w:rPr>
      <w:b/>
    </w:rPr>
  </w:style>
  <w:style w:type="paragraph" w:styleId="Nadpis9">
    <w:name w:val="heading 9"/>
    <w:basedOn w:val="Normln"/>
    <w:next w:val="Normln"/>
    <w:qFormat/>
    <w:pPr>
      <w:keepNext/>
      <w:ind w:left="1416"/>
      <w:outlineLvl w:val="8"/>
    </w:pPr>
    <w:rPr>
      <w:b/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</w:style>
  <w:style w:type="paragraph" w:customStyle="1" w:styleId="Styl1">
    <w:name w:val="Styl1"/>
    <w:basedOn w:val="Normln"/>
    <w:pPr>
      <w:numPr>
        <w:numId w:val="6"/>
      </w:numPr>
      <w:spacing w:before="120" w:after="120"/>
    </w:pPr>
    <w:rPr>
      <w:i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D3AB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6D3AB3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457631"/>
    <w:pPr>
      <w:spacing w:before="100" w:beforeAutospacing="1" w:after="100" w:afterAutospacing="1"/>
    </w:pPr>
    <w:rPr>
      <w:szCs w:val="24"/>
    </w:rPr>
  </w:style>
  <w:style w:type="character" w:styleId="Zstupntext">
    <w:name w:val="Placeholder Text"/>
    <w:basedOn w:val="Standardnpsmoodstavce"/>
    <w:uiPriority w:val="99"/>
    <w:semiHidden/>
    <w:rsid w:val="00AC7469"/>
    <w:rPr>
      <w:color w:val="808080"/>
    </w:rPr>
  </w:style>
  <w:style w:type="paragraph" w:styleId="Odstavecseseznamem">
    <w:name w:val="List Paragraph"/>
    <w:basedOn w:val="Normln"/>
    <w:uiPriority w:val="34"/>
    <w:qFormat/>
    <w:rsid w:val="00E63D91"/>
    <w:pPr>
      <w:ind w:left="720"/>
      <w:contextualSpacing/>
    </w:pPr>
  </w:style>
  <w:style w:type="table" w:styleId="Mkatabulky">
    <w:name w:val="Table Grid"/>
    <w:basedOn w:val="Normlntabulka"/>
    <w:uiPriority w:val="39"/>
    <w:unhideWhenUsed/>
    <w:rsid w:val="00662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BD7428"/>
    <w:pPr>
      <w:spacing w:after="200"/>
    </w:pPr>
    <w:rPr>
      <w:i/>
      <w:iCs/>
      <w:color w:val="1F497D" w:themeColor="text2"/>
      <w:sz w:val="18"/>
      <w:szCs w:val="18"/>
    </w:rPr>
  </w:style>
  <w:style w:type="paragraph" w:styleId="Bezmezer">
    <w:name w:val="No Spacing"/>
    <w:uiPriority w:val="1"/>
    <w:qFormat/>
    <w:rsid w:val="00304863"/>
    <w:rPr>
      <w:sz w:val="24"/>
    </w:rPr>
  </w:style>
  <w:style w:type="paragraph" w:styleId="Nzev">
    <w:name w:val="Title"/>
    <w:basedOn w:val="Normln"/>
    <w:next w:val="Normln"/>
    <w:link w:val="NzevChar"/>
    <w:uiPriority w:val="10"/>
    <w:qFormat/>
    <w:rsid w:val="003048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0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9139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99139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adpisobsahu">
    <w:name w:val="TOC Heading"/>
    <w:basedOn w:val="Nadpis1"/>
    <w:next w:val="Normln"/>
    <w:uiPriority w:val="39"/>
    <w:unhideWhenUsed/>
    <w:qFormat/>
    <w:rsid w:val="0099139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Obsah2">
    <w:name w:val="toc 2"/>
    <w:basedOn w:val="Normln"/>
    <w:next w:val="Normln"/>
    <w:autoRedefine/>
    <w:uiPriority w:val="39"/>
    <w:unhideWhenUsed/>
    <w:rsid w:val="00DC1F40"/>
    <w:pPr>
      <w:tabs>
        <w:tab w:val="right" w:pos="10365"/>
        <w:tab w:val="right" w:leader="dot" w:pos="11045"/>
      </w:tabs>
      <w:spacing w:after="100"/>
      <w:ind w:left="374" w:right="230"/>
    </w:pPr>
  </w:style>
  <w:style w:type="paragraph" w:styleId="Obsah1">
    <w:name w:val="toc 1"/>
    <w:basedOn w:val="Normln"/>
    <w:next w:val="Normln"/>
    <w:autoRedefine/>
    <w:uiPriority w:val="39"/>
    <w:unhideWhenUsed/>
    <w:rsid w:val="00DC1F40"/>
    <w:pPr>
      <w:tabs>
        <w:tab w:val="right" w:pos="10365"/>
        <w:tab w:val="right" w:leader="dot" w:pos="11045"/>
      </w:tabs>
      <w:spacing w:after="100"/>
      <w:ind w:left="374" w:right="226"/>
    </w:pPr>
  </w:style>
  <w:style w:type="paragraph" w:styleId="Obsah3">
    <w:name w:val="toc 3"/>
    <w:basedOn w:val="Normln"/>
    <w:next w:val="Normln"/>
    <w:autoRedefine/>
    <w:uiPriority w:val="39"/>
    <w:unhideWhenUsed/>
    <w:rsid w:val="0099139A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99139A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3C0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3C0923"/>
    <w:rPr>
      <w:rFonts w:ascii="Courier New" w:hAnsi="Courier New" w:cs="Courier New"/>
    </w:rPr>
  </w:style>
  <w:style w:type="character" w:styleId="Nevyeenzmnka">
    <w:name w:val="Unresolved Mention"/>
    <w:basedOn w:val="Standardnpsmoodstavce"/>
    <w:uiPriority w:val="99"/>
    <w:semiHidden/>
    <w:unhideWhenUsed/>
    <w:rsid w:val="00503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Sablony\Protokol%20ELM%202002_03.dot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5066E-E597-4BB9-A64F-A9CC119B9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 ELM 2002_03.dot</Template>
  <TotalTime>5</TotalTime>
  <Pages>8</Pages>
  <Words>911</Words>
  <Characters>6368</Characters>
  <Application>Microsoft Office Word</Application>
  <DocSecurity>0</DocSecurity>
  <Lines>53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Protokol do měření</vt:lpstr>
      <vt:lpstr>Vyšší odborná škola a Střední průmyslová škola elektrotechnická</vt:lpstr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 do měření</dc:title>
  <dc:creator>Jan Přikryl</dc:creator>
  <cp:lastModifiedBy>Jan Přikryl</cp:lastModifiedBy>
  <cp:revision>3</cp:revision>
  <cp:lastPrinted>2022-01-17T16:55:00Z</cp:lastPrinted>
  <dcterms:created xsi:type="dcterms:W3CDTF">2022-04-09T18:52:00Z</dcterms:created>
  <dcterms:modified xsi:type="dcterms:W3CDTF">2022-04-09T18:57:00Z</dcterms:modified>
</cp:coreProperties>
</file>